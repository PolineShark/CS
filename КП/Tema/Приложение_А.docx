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68C" w:rsidRPr="0081068C" w:rsidRDefault="0081068C" w:rsidP="0081068C">
      <w:pPr>
        <w:pStyle w:val="af"/>
        <w:spacing w:after="0" w:line="276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1068C">
        <w:rPr>
          <w:rFonts w:ascii="Times New Roman" w:hAnsi="Times New Roman"/>
          <w:noProof/>
          <w:sz w:val="20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721360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61" name="Group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2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545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546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547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548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549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550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551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55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55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554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54" y="19476"/>
                            <a:ext cx="1000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068C" w:rsidRDefault="0081068C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9D78F8">
                                <w:rPr>
                                  <w:rFonts w:ascii="Times New Roman" w:hAnsi="Times New Roman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1139" y="19546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068C" w:rsidRPr="009D78F8" w:rsidRDefault="0081068C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9D78F8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557"/>
                        <wps:cNvSpPr>
                          <a:spLocks noChangeArrowheads="1"/>
                        </wps:cNvSpPr>
                        <wps:spPr bwMode="auto">
                          <a:xfrm>
                            <a:off x="2267" y="19476"/>
                            <a:ext cx="2573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068C" w:rsidRPr="009D78F8" w:rsidRDefault="0081068C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9D78F8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D78F8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D78F8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4983" y="19468"/>
                            <a:ext cx="1534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068C" w:rsidRPr="009D78F8" w:rsidRDefault="0081068C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9D78F8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6604" y="19476"/>
                            <a:ext cx="1000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068C" w:rsidRPr="009D78F8" w:rsidRDefault="0081068C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9D78F8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18949" y="18791"/>
                            <a:ext cx="1001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068C" w:rsidRPr="009D78F8" w:rsidRDefault="0081068C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9D78F8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068C" w:rsidRPr="002D451B" w:rsidRDefault="00EF5764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068C" w:rsidRPr="009D78F8" w:rsidRDefault="009D78F8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Б</w:t>
                              </w:r>
                              <w:r w:rsidR="00466D95">
                                <w:rPr>
                                  <w:rFonts w:ascii="Times New Roman" w:hAnsi="Times New Roman"/>
                                  <w:lang w:val="ru-RU"/>
                                </w:rPr>
                                <w:t>ГУИР 961401.010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3" o:spid="_x0000_s1026" style="position:absolute;left:0;text-align:left;margin-left:56.8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" o:allowincell="f">
                <v:rect id="Rectangle 54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<v:line id="Line 545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546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547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<v:line id="Line 548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549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550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551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55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<v:line id="Line 55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554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rect id="Rectangle 555" o:spid="_x0000_s1038" style="position:absolute;left:54;top:19476;width:1000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81068C" w:rsidRDefault="0081068C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 w:rsidRPr="009D78F8">
                          <w:rPr>
                            <w:rFonts w:ascii="Times New Roman" w:hAnsi="Times New Roman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6" o:spid="_x0000_s1039" style="position:absolute;left:1139;top:19546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:rsidR="0081068C" w:rsidRPr="009D78F8" w:rsidRDefault="0081068C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9D78F8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57" o:spid="_x0000_s1040" style="position:absolute;left:2267;top:19476;width:2573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:rsidR="0081068C" w:rsidRPr="009D78F8" w:rsidRDefault="0081068C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9D78F8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D78F8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 w:rsidRPr="009D78F8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8" o:spid="_x0000_s1041" style="position:absolute;left:4983;top:19468;width:1534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81068C" w:rsidRPr="009D78F8" w:rsidRDefault="0081068C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9D78F8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59" o:spid="_x0000_s1042" style="position:absolute;left:6604;top:19476;width:1000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81068C" w:rsidRPr="009D78F8" w:rsidRDefault="0081068C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9D78F8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60" o:spid="_x0000_s1043" style="position:absolute;left:18949;top:18791;width:1001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:rsidR="0081068C" w:rsidRPr="009D78F8" w:rsidRDefault="0081068C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9D78F8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1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81068C" w:rsidRPr="002D451B" w:rsidRDefault="00EF5764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79</w:t>
                        </w:r>
                      </w:p>
                    </w:txbxContent>
                  </v:textbox>
                </v:rect>
                <v:rect id="Rectangle 562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81068C" w:rsidRPr="009D78F8" w:rsidRDefault="009D78F8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Б</w:t>
                        </w:r>
                        <w:r w:rsidR="00466D95">
                          <w:rPr>
                            <w:rFonts w:ascii="Times New Roman" w:hAnsi="Times New Roman"/>
                            <w:lang w:val="ru-RU"/>
                          </w:rPr>
                          <w:t>ГУИР 961401.010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81068C"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 w:rsidR="0081068C" w:rsidRPr="00E4464C" w:rsidRDefault="0081068C" w:rsidP="0081068C">
      <w:pPr>
        <w:pStyle w:val="Default"/>
        <w:jc w:val="center"/>
        <w:rPr>
          <w:color w:val="auto"/>
          <w:sz w:val="28"/>
          <w:szCs w:val="28"/>
        </w:rPr>
      </w:pPr>
      <w:r w:rsidRPr="00E4464C">
        <w:rPr>
          <w:b/>
          <w:bCs/>
          <w:color w:val="auto"/>
          <w:sz w:val="28"/>
          <w:szCs w:val="28"/>
        </w:rPr>
        <w:t>(обязательное)</w:t>
      </w:r>
    </w:p>
    <w:p w:rsidR="0081068C" w:rsidRPr="00A30652" w:rsidRDefault="0081068C" w:rsidP="00A30652">
      <w:pPr>
        <w:spacing w:after="0"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30652">
        <w:rPr>
          <w:rFonts w:ascii="Times New Roman" w:hAnsi="Times New Roman"/>
          <w:b/>
          <w:bCs/>
          <w:sz w:val="28"/>
          <w:szCs w:val="28"/>
        </w:rPr>
        <w:t>Спецификация оборудования</w:t>
      </w:r>
    </w:p>
    <w:p w:rsidR="0081068C" w:rsidRPr="00E4464C" w:rsidRDefault="0081068C" w:rsidP="0081068C">
      <w:pPr>
        <w:pStyle w:val="af"/>
        <w:spacing w:after="0"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ae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2126"/>
        <w:gridCol w:w="2268"/>
        <w:gridCol w:w="1843"/>
        <w:gridCol w:w="1276"/>
        <w:gridCol w:w="1134"/>
      </w:tblGrid>
      <w:tr w:rsidR="0081068C" w:rsidRPr="00E4464C" w:rsidTr="00A30652">
        <w:tc>
          <w:tcPr>
            <w:tcW w:w="846" w:type="dxa"/>
          </w:tcPr>
          <w:p w:rsidR="0081068C" w:rsidRPr="00E4464C" w:rsidRDefault="0081068C" w:rsidP="00A30652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Пози-ция</w:t>
            </w:r>
          </w:p>
        </w:tc>
        <w:tc>
          <w:tcPr>
            <w:tcW w:w="2126" w:type="dxa"/>
          </w:tcPr>
          <w:p w:rsidR="0081068C" w:rsidRPr="00E4464C" w:rsidRDefault="0081068C" w:rsidP="00A30652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Наименование и техническая характеристика</w:t>
            </w:r>
          </w:p>
        </w:tc>
        <w:tc>
          <w:tcPr>
            <w:tcW w:w="2268" w:type="dxa"/>
          </w:tcPr>
          <w:p w:rsidR="00A30652" w:rsidRDefault="0081068C" w:rsidP="00A30652">
            <w:pPr>
              <w:suppressAutoHyphens/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К</w:t>
            </w:r>
            <w:r w:rsidR="00A30652">
              <w:rPr>
                <w:rFonts w:ascii="Times New Roman" w:hAnsi="Times New Roman"/>
                <w:bCs/>
                <w:sz w:val="28"/>
                <w:szCs w:val="28"/>
              </w:rPr>
              <w:t>од оборудования, изделия,</w:t>
            </w:r>
          </w:p>
          <w:p w:rsidR="0081068C" w:rsidRPr="00E4464C" w:rsidRDefault="00A30652" w:rsidP="00A30652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матери</w:t>
            </w:r>
            <w:r w:rsidR="0081068C" w:rsidRPr="00E4464C">
              <w:rPr>
                <w:rFonts w:ascii="Times New Roman" w:hAnsi="Times New Roman"/>
                <w:bCs/>
                <w:sz w:val="28"/>
                <w:szCs w:val="28"/>
              </w:rPr>
              <w:t>ала</w:t>
            </w:r>
          </w:p>
        </w:tc>
        <w:tc>
          <w:tcPr>
            <w:tcW w:w="1843" w:type="dxa"/>
          </w:tcPr>
          <w:p w:rsidR="00A30652" w:rsidRDefault="00A30652" w:rsidP="00A30652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Завод-</w:t>
            </w:r>
          </w:p>
          <w:p w:rsidR="0081068C" w:rsidRPr="00E4464C" w:rsidRDefault="00A30652" w:rsidP="00A30652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изго</w:t>
            </w:r>
            <w:r w:rsidR="0081068C" w:rsidRPr="00E4464C">
              <w:rPr>
                <w:rFonts w:ascii="Times New Roman" w:hAnsi="Times New Roman"/>
                <w:bCs/>
                <w:sz w:val="28"/>
                <w:szCs w:val="28"/>
              </w:rPr>
              <w:t>товитель</w:t>
            </w:r>
          </w:p>
        </w:tc>
        <w:tc>
          <w:tcPr>
            <w:tcW w:w="1276" w:type="dxa"/>
          </w:tcPr>
          <w:p w:rsidR="0081068C" w:rsidRPr="00E4464C" w:rsidRDefault="0081068C" w:rsidP="00A30652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 xml:space="preserve">Единица </w:t>
            </w:r>
            <w:proofErr w:type="spellStart"/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измере-ния</w:t>
            </w:r>
            <w:proofErr w:type="spellEnd"/>
          </w:p>
        </w:tc>
        <w:tc>
          <w:tcPr>
            <w:tcW w:w="1134" w:type="dxa"/>
          </w:tcPr>
          <w:p w:rsidR="0081068C" w:rsidRPr="00E4464C" w:rsidRDefault="0081068C" w:rsidP="00A30652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Коли-</w:t>
            </w:r>
            <w:proofErr w:type="spellStart"/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чество</w:t>
            </w:r>
            <w:proofErr w:type="spellEnd"/>
          </w:p>
        </w:tc>
      </w:tr>
      <w:tr w:rsidR="0081068C" w:rsidRPr="00E4464C" w:rsidTr="00A30652">
        <w:tc>
          <w:tcPr>
            <w:tcW w:w="846" w:type="dxa"/>
          </w:tcPr>
          <w:p w:rsidR="0081068C" w:rsidRPr="00E4464C" w:rsidRDefault="0081068C" w:rsidP="00A3065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2126" w:type="dxa"/>
          </w:tcPr>
          <w:p w:rsidR="0081068C" w:rsidRPr="00E4464C" w:rsidRDefault="0081068C" w:rsidP="00A3065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/>
                <w:bCs/>
                <w:sz w:val="28"/>
                <w:szCs w:val="28"/>
              </w:rPr>
              <w:t>Оборудование:</w:t>
            </w:r>
          </w:p>
        </w:tc>
        <w:tc>
          <w:tcPr>
            <w:tcW w:w="2268" w:type="dxa"/>
          </w:tcPr>
          <w:p w:rsidR="0081068C" w:rsidRPr="00E4464C" w:rsidRDefault="0081068C" w:rsidP="00A3065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81068C" w:rsidRPr="00E4464C" w:rsidRDefault="0081068C" w:rsidP="00A3065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81068C" w:rsidRPr="00E4464C" w:rsidRDefault="0081068C" w:rsidP="00A3065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81068C" w:rsidRPr="00E4464C" w:rsidRDefault="0081068C" w:rsidP="00A3065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81068C" w:rsidRPr="00E4464C" w:rsidTr="00A30652">
        <w:tc>
          <w:tcPr>
            <w:tcW w:w="846" w:type="dxa"/>
          </w:tcPr>
          <w:p w:rsidR="0081068C" w:rsidRPr="00E4464C" w:rsidRDefault="0081068C" w:rsidP="00A30652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1.1</w:t>
            </w:r>
          </w:p>
        </w:tc>
        <w:tc>
          <w:tcPr>
            <w:tcW w:w="2126" w:type="dxa"/>
          </w:tcPr>
          <w:p w:rsidR="0081068C" w:rsidRPr="00E4464C" w:rsidRDefault="00647769" w:rsidP="00A30652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Коммутатор на 24 порта</w:t>
            </w:r>
          </w:p>
        </w:tc>
        <w:tc>
          <w:tcPr>
            <w:tcW w:w="2268" w:type="dxa"/>
          </w:tcPr>
          <w:p w:rsidR="0081068C" w:rsidRPr="00647769" w:rsidRDefault="00647769" w:rsidP="00A30652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WS-C2960L-24PQ-LL</w:t>
            </w:r>
          </w:p>
        </w:tc>
        <w:tc>
          <w:tcPr>
            <w:tcW w:w="1843" w:type="dxa"/>
          </w:tcPr>
          <w:p w:rsidR="0081068C" w:rsidRPr="001A0163" w:rsidRDefault="00647769" w:rsidP="00A30652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Cisco</w:t>
            </w:r>
          </w:p>
        </w:tc>
        <w:tc>
          <w:tcPr>
            <w:tcW w:w="1276" w:type="dxa"/>
          </w:tcPr>
          <w:p w:rsidR="0081068C" w:rsidRPr="00F235A7" w:rsidRDefault="0081068C" w:rsidP="00A30652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шт.</w:t>
            </w:r>
          </w:p>
        </w:tc>
        <w:tc>
          <w:tcPr>
            <w:tcW w:w="1134" w:type="dxa"/>
          </w:tcPr>
          <w:p w:rsidR="0081068C" w:rsidRPr="00E4464C" w:rsidRDefault="00647769" w:rsidP="00A30652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</w:tr>
      <w:tr w:rsidR="0081068C" w:rsidRPr="00E4464C" w:rsidTr="00A30652">
        <w:tc>
          <w:tcPr>
            <w:tcW w:w="846" w:type="dxa"/>
          </w:tcPr>
          <w:p w:rsidR="0081068C" w:rsidRPr="00E4464C" w:rsidRDefault="0081068C" w:rsidP="00A30652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2126" w:type="dxa"/>
          </w:tcPr>
          <w:p w:rsidR="0081068C" w:rsidRPr="00E4464C" w:rsidRDefault="00647769" w:rsidP="00A30652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Маршрутизатор на 8</w:t>
            </w: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RJ-45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порта</w:t>
            </w:r>
          </w:p>
        </w:tc>
        <w:tc>
          <w:tcPr>
            <w:tcW w:w="2268" w:type="dxa"/>
          </w:tcPr>
          <w:p w:rsidR="0081068C" w:rsidRPr="00647769" w:rsidRDefault="00647769" w:rsidP="00A30652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CISCO 891-K9 LAN</w:t>
            </w:r>
          </w:p>
        </w:tc>
        <w:tc>
          <w:tcPr>
            <w:tcW w:w="1843" w:type="dxa"/>
          </w:tcPr>
          <w:p w:rsidR="0081068C" w:rsidRPr="001A0163" w:rsidRDefault="00647769" w:rsidP="00A30652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Cisco</w:t>
            </w:r>
          </w:p>
        </w:tc>
        <w:tc>
          <w:tcPr>
            <w:tcW w:w="1276" w:type="dxa"/>
          </w:tcPr>
          <w:p w:rsidR="0081068C" w:rsidRPr="001A0163" w:rsidRDefault="0081068C" w:rsidP="00A30652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F235A7">
              <w:rPr>
                <w:rFonts w:ascii="Times New Roman" w:hAnsi="Times New Roman"/>
                <w:bCs/>
                <w:sz w:val="28"/>
                <w:szCs w:val="28"/>
              </w:rPr>
              <w:t>шт.</w:t>
            </w:r>
          </w:p>
        </w:tc>
        <w:tc>
          <w:tcPr>
            <w:tcW w:w="1134" w:type="dxa"/>
          </w:tcPr>
          <w:p w:rsidR="0081068C" w:rsidRPr="00E4464C" w:rsidRDefault="0081068C" w:rsidP="00A30652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</w:tr>
      <w:tr w:rsidR="00647769" w:rsidRPr="00E4464C" w:rsidTr="00A30652">
        <w:tc>
          <w:tcPr>
            <w:tcW w:w="846" w:type="dxa"/>
          </w:tcPr>
          <w:p w:rsidR="00647769" w:rsidRPr="00E4464C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647769" w:rsidRPr="00E4464C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Сервер</w:t>
            </w:r>
          </w:p>
        </w:tc>
        <w:tc>
          <w:tcPr>
            <w:tcW w:w="2268" w:type="dxa"/>
          </w:tcPr>
          <w:p w:rsidR="00647769" w:rsidRPr="00647769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E5-2600 v3</w:t>
            </w:r>
          </w:p>
        </w:tc>
        <w:tc>
          <w:tcPr>
            <w:tcW w:w="1843" w:type="dxa"/>
          </w:tcPr>
          <w:p w:rsidR="00647769" w:rsidRPr="00F74B85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Dell</w:t>
            </w:r>
          </w:p>
        </w:tc>
        <w:tc>
          <w:tcPr>
            <w:tcW w:w="1276" w:type="dxa"/>
          </w:tcPr>
          <w:p w:rsidR="00647769" w:rsidRPr="001A0163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F235A7">
              <w:rPr>
                <w:rFonts w:ascii="Times New Roman" w:hAnsi="Times New Roman"/>
                <w:bCs/>
                <w:sz w:val="28"/>
                <w:szCs w:val="28"/>
              </w:rPr>
              <w:t>шт.</w:t>
            </w:r>
          </w:p>
        </w:tc>
        <w:tc>
          <w:tcPr>
            <w:tcW w:w="1134" w:type="dxa"/>
          </w:tcPr>
          <w:p w:rsidR="00647769" w:rsidRPr="00E4464C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</w:tr>
      <w:tr w:rsidR="00647769" w:rsidRPr="00E4464C" w:rsidTr="00A30652">
        <w:tc>
          <w:tcPr>
            <w:tcW w:w="846" w:type="dxa"/>
          </w:tcPr>
          <w:p w:rsidR="00647769" w:rsidRPr="00E4464C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647769" w:rsidRPr="00E4464C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Точка доступа</w:t>
            </w:r>
          </w:p>
        </w:tc>
        <w:tc>
          <w:tcPr>
            <w:tcW w:w="2268" w:type="dxa"/>
          </w:tcPr>
          <w:p w:rsidR="00647769" w:rsidRPr="00647769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AIR-OEAP1810-R-K9</w:t>
            </w:r>
          </w:p>
        </w:tc>
        <w:tc>
          <w:tcPr>
            <w:tcW w:w="1843" w:type="dxa"/>
          </w:tcPr>
          <w:p w:rsidR="00647769" w:rsidRPr="00647769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Cisco</w:t>
            </w:r>
          </w:p>
        </w:tc>
        <w:tc>
          <w:tcPr>
            <w:tcW w:w="1276" w:type="dxa"/>
          </w:tcPr>
          <w:p w:rsidR="00647769" w:rsidRPr="00F235A7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5A7">
              <w:rPr>
                <w:rFonts w:ascii="Times New Roman" w:hAnsi="Times New Roman"/>
                <w:sz w:val="28"/>
                <w:szCs w:val="28"/>
              </w:rPr>
              <w:t>шт.</w:t>
            </w:r>
          </w:p>
        </w:tc>
        <w:tc>
          <w:tcPr>
            <w:tcW w:w="1134" w:type="dxa"/>
          </w:tcPr>
          <w:p w:rsidR="00647769" w:rsidRPr="00E4464C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647769" w:rsidRPr="00E4464C" w:rsidTr="00A30652">
        <w:tc>
          <w:tcPr>
            <w:tcW w:w="846" w:type="dxa"/>
          </w:tcPr>
          <w:p w:rsidR="00647769" w:rsidRPr="00E4464C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647769" w:rsidRPr="00E4464C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Источник бесперебойного питания</w:t>
            </w:r>
          </w:p>
        </w:tc>
        <w:tc>
          <w:tcPr>
            <w:tcW w:w="2268" w:type="dxa"/>
          </w:tcPr>
          <w:p w:rsidR="00647769" w:rsidRPr="00B93475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93475">
              <w:rPr>
                <w:rFonts w:ascii="Times New Roman" w:hAnsi="Times New Roman"/>
                <w:bCs/>
                <w:sz w:val="28"/>
                <w:szCs w:val="28"/>
              </w:rPr>
              <w:t>ИНЭЛТ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Gamma 1 KL</w:t>
            </w:r>
            <w:r w:rsidRPr="00B93475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:rsidR="00647769" w:rsidRPr="00B93475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B93475">
              <w:rPr>
                <w:rFonts w:ascii="Times New Roman" w:hAnsi="Times New Roman"/>
                <w:bCs/>
                <w:sz w:val="28"/>
                <w:szCs w:val="28"/>
              </w:rPr>
              <w:t>ИНЭЛТ</w:t>
            </w:r>
          </w:p>
        </w:tc>
        <w:tc>
          <w:tcPr>
            <w:tcW w:w="1276" w:type="dxa"/>
          </w:tcPr>
          <w:p w:rsidR="00647769" w:rsidRPr="00F235A7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5A7">
              <w:rPr>
                <w:rFonts w:ascii="Times New Roman" w:hAnsi="Times New Roman"/>
                <w:sz w:val="28"/>
                <w:szCs w:val="28"/>
              </w:rPr>
              <w:t>шт.</w:t>
            </w:r>
          </w:p>
        </w:tc>
        <w:tc>
          <w:tcPr>
            <w:tcW w:w="1134" w:type="dxa"/>
          </w:tcPr>
          <w:p w:rsidR="00647769" w:rsidRPr="00E4464C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</w:tr>
      <w:tr w:rsidR="00647769" w:rsidRPr="00E4464C" w:rsidTr="00A30652">
        <w:tc>
          <w:tcPr>
            <w:tcW w:w="846" w:type="dxa"/>
          </w:tcPr>
          <w:p w:rsidR="00647769" w:rsidRPr="00E4464C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:rsidR="00647769" w:rsidRPr="00E4464C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647769" w:rsidRPr="00E61E04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647769" w:rsidRPr="00E61E04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647769" w:rsidRPr="00F235A7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47769" w:rsidRPr="00E4464C" w:rsidRDefault="00647769" w:rsidP="00647769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9B7F8B" w:rsidRPr="00E4464C" w:rsidTr="00A30652">
        <w:tc>
          <w:tcPr>
            <w:tcW w:w="846" w:type="dxa"/>
          </w:tcPr>
          <w:p w:rsidR="009B7F8B" w:rsidRPr="00E4464C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2126" w:type="dxa"/>
          </w:tcPr>
          <w:p w:rsidR="009B7F8B" w:rsidRPr="00E4464C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/>
                <w:bCs/>
                <w:sz w:val="28"/>
                <w:szCs w:val="28"/>
              </w:rPr>
              <w:t>Телекоммуникационные шкафы:</w:t>
            </w:r>
          </w:p>
        </w:tc>
        <w:tc>
          <w:tcPr>
            <w:tcW w:w="2268" w:type="dxa"/>
          </w:tcPr>
          <w:p w:rsidR="009B7F8B" w:rsidRPr="00E61E04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9B7F8B" w:rsidRPr="00E61E04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9B7F8B" w:rsidRPr="00F235A7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B7F8B" w:rsidRPr="00E4464C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9B7F8B" w:rsidRPr="00E4464C" w:rsidTr="00A30652">
        <w:tc>
          <w:tcPr>
            <w:tcW w:w="846" w:type="dxa"/>
          </w:tcPr>
          <w:p w:rsidR="009B7F8B" w:rsidRPr="00E4464C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2.1</w:t>
            </w:r>
          </w:p>
        </w:tc>
        <w:tc>
          <w:tcPr>
            <w:tcW w:w="2126" w:type="dxa"/>
          </w:tcPr>
          <w:p w:rsidR="009B7F8B" w:rsidRPr="00E4464C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Телекоммуникационный шкаф 18</w:t>
            </w: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U</w:t>
            </w:r>
          </w:p>
        </w:tc>
        <w:tc>
          <w:tcPr>
            <w:tcW w:w="2268" w:type="dxa"/>
          </w:tcPr>
          <w:p w:rsidR="009B7F8B" w:rsidRPr="00E61E04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TWT</w:t>
            </w:r>
            <w:r w:rsidRPr="00E61E0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-</w:t>
            </w: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CBWPG</w:t>
            </w:r>
            <w:r w:rsidRPr="00E61E0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-18</w:t>
            </w: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U</w:t>
            </w:r>
            <w:r w:rsidRPr="00E61E0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-6</w:t>
            </w: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x</w:t>
            </w:r>
            <w:r w:rsidRPr="00E61E0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8-</w:t>
            </w: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GY</w:t>
            </w:r>
          </w:p>
        </w:tc>
        <w:tc>
          <w:tcPr>
            <w:tcW w:w="1843" w:type="dxa"/>
          </w:tcPr>
          <w:p w:rsidR="009B7F8B" w:rsidRPr="00E61E04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TWT</w:t>
            </w:r>
          </w:p>
        </w:tc>
        <w:tc>
          <w:tcPr>
            <w:tcW w:w="1276" w:type="dxa"/>
          </w:tcPr>
          <w:p w:rsidR="009B7F8B" w:rsidRPr="00E61E04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шт.</w:t>
            </w:r>
          </w:p>
        </w:tc>
        <w:tc>
          <w:tcPr>
            <w:tcW w:w="1134" w:type="dxa"/>
          </w:tcPr>
          <w:p w:rsidR="009B7F8B" w:rsidRPr="00E4464C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</w:tr>
      <w:tr w:rsidR="009B7F8B" w:rsidRPr="00E4464C" w:rsidTr="00A30652">
        <w:tc>
          <w:tcPr>
            <w:tcW w:w="846" w:type="dxa"/>
          </w:tcPr>
          <w:p w:rsidR="009B7F8B" w:rsidRPr="00E4464C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</w:t>
            </w: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.2</w:t>
            </w:r>
          </w:p>
        </w:tc>
        <w:tc>
          <w:tcPr>
            <w:tcW w:w="2126" w:type="dxa"/>
          </w:tcPr>
          <w:p w:rsidR="009B7F8B" w:rsidRPr="00E4464C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Патч</w:t>
            </w:r>
            <w:proofErr w:type="spellEnd"/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 xml:space="preserve">-панель </w:t>
            </w: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Cat</w:t>
            </w: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.5</w:t>
            </w: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на 48</w:t>
            </w: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 xml:space="preserve"> порта</w:t>
            </w:r>
          </w:p>
        </w:tc>
        <w:tc>
          <w:tcPr>
            <w:tcW w:w="2268" w:type="dxa"/>
          </w:tcPr>
          <w:p w:rsidR="009B7F8B" w:rsidRPr="00792982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be-BY"/>
              </w:rPr>
              <w:t>PP2-19-48-8P8C-C5e</w:t>
            </w:r>
            <w:r w:rsidRPr="00792982">
              <w:rPr>
                <w:rFonts w:ascii="Times New Roman" w:hAnsi="Times New Roman"/>
                <w:bCs/>
                <w:sz w:val="28"/>
                <w:szCs w:val="28"/>
                <w:lang w:val="be-BY"/>
              </w:rPr>
              <w:t>-110D</w:t>
            </w:r>
          </w:p>
        </w:tc>
        <w:tc>
          <w:tcPr>
            <w:tcW w:w="1843" w:type="dxa"/>
          </w:tcPr>
          <w:p w:rsidR="009B7F8B" w:rsidRPr="003C3CA6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be-BY"/>
              </w:rPr>
            </w:pPr>
            <w:r w:rsidRPr="003C3CA6">
              <w:rPr>
                <w:rFonts w:ascii="Times New Roman" w:hAnsi="Times New Roman"/>
                <w:bCs/>
                <w:sz w:val="28"/>
                <w:szCs w:val="28"/>
                <w:lang w:val="be-BY"/>
              </w:rPr>
              <w:t>Hyperline</w:t>
            </w:r>
          </w:p>
          <w:p w:rsidR="009B7F8B" w:rsidRPr="00E4464C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9B7F8B" w:rsidRPr="00792982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шт.</w:t>
            </w:r>
          </w:p>
        </w:tc>
        <w:tc>
          <w:tcPr>
            <w:tcW w:w="1134" w:type="dxa"/>
          </w:tcPr>
          <w:p w:rsidR="009B7F8B" w:rsidRPr="00E4464C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</w:tr>
      <w:tr w:rsidR="009B7F8B" w:rsidRPr="00E4464C" w:rsidTr="00A30652">
        <w:tc>
          <w:tcPr>
            <w:tcW w:w="846" w:type="dxa"/>
          </w:tcPr>
          <w:p w:rsidR="009B7F8B" w:rsidRPr="006307BF" w:rsidRDefault="00095CBD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2.3</w:t>
            </w:r>
          </w:p>
        </w:tc>
        <w:tc>
          <w:tcPr>
            <w:tcW w:w="2126" w:type="dxa"/>
          </w:tcPr>
          <w:p w:rsidR="009B7F8B" w:rsidRPr="00095CBD" w:rsidRDefault="00095CBD" w:rsidP="00095CBD">
            <w:pPr>
              <w:spacing w:line="276" w:lineRule="auto"/>
              <w:ind w:left="-108" w:right="-11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Горизонтальный органайзер </w:t>
            </w:r>
          </w:p>
        </w:tc>
        <w:tc>
          <w:tcPr>
            <w:tcW w:w="2268" w:type="dxa"/>
          </w:tcPr>
          <w:p w:rsidR="009B7F8B" w:rsidRPr="00E61E04" w:rsidRDefault="00095CBD" w:rsidP="009B7F8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TWT-ORG</w:t>
            </w:r>
            <w:r w:rsidRPr="00AB0C8C">
              <w:rPr>
                <w:rFonts w:ascii="Times New Roman" w:hAnsi="Times New Roman"/>
                <w:bCs/>
                <w:sz w:val="28"/>
                <w:szCs w:val="28"/>
              </w:rPr>
              <w:t>1U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-5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V</w:t>
            </w:r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1843" w:type="dxa"/>
          </w:tcPr>
          <w:p w:rsidR="009B7F8B" w:rsidRPr="00095CBD" w:rsidRDefault="00095CBD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095CBD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TWT</w:t>
            </w:r>
          </w:p>
        </w:tc>
        <w:tc>
          <w:tcPr>
            <w:tcW w:w="1276" w:type="dxa"/>
          </w:tcPr>
          <w:p w:rsidR="009B7F8B" w:rsidRPr="00E61E04" w:rsidRDefault="00095CBD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шт.</w:t>
            </w:r>
          </w:p>
        </w:tc>
        <w:tc>
          <w:tcPr>
            <w:tcW w:w="1134" w:type="dxa"/>
          </w:tcPr>
          <w:p w:rsidR="009B7F8B" w:rsidRPr="00095CBD" w:rsidRDefault="00095CBD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11</w:t>
            </w:r>
          </w:p>
        </w:tc>
      </w:tr>
      <w:tr w:rsidR="009B7F8B" w:rsidRPr="00E4464C" w:rsidTr="00A30652">
        <w:tc>
          <w:tcPr>
            <w:tcW w:w="846" w:type="dxa"/>
          </w:tcPr>
          <w:p w:rsidR="009B7F8B" w:rsidRPr="00E4464C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:rsidR="009B7F8B" w:rsidRPr="00E4464C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9B7F8B" w:rsidRPr="00792982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be-BY"/>
              </w:rPr>
            </w:pPr>
          </w:p>
        </w:tc>
        <w:tc>
          <w:tcPr>
            <w:tcW w:w="1843" w:type="dxa"/>
          </w:tcPr>
          <w:p w:rsidR="009B7F8B" w:rsidRPr="00E4464C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9B7F8B" w:rsidRPr="00792982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9B7F8B" w:rsidRPr="00E4464C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9B7F8B" w:rsidRPr="00E4464C" w:rsidTr="00A30652">
        <w:tc>
          <w:tcPr>
            <w:tcW w:w="846" w:type="dxa"/>
          </w:tcPr>
          <w:p w:rsidR="009B7F8B" w:rsidRPr="00095CBD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81068C">
              <w:rPr>
                <w:rFonts w:ascii="Times New Roman" w:hAnsi="Times New Roman"/>
                <w:noProof/>
                <w:sz w:val="20"/>
                <w:szCs w:val="28"/>
                <w:lang w:eastAsia="ru-RU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3600" behindDoc="0" locked="0" layoutInCell="0" allowOverlap="1" wp14:anchorId="7C2B95F7" wp14:editId="2F25198C">
                      <wp:simplePos x="0" y="0"/>
                      <wp:positionH relativeFrom="page">
                        <wp:posOffset>-392430</wp:posOffset>
                      </wp:positionH>
                      <wp:positionV relativeFrom="page">
                        <wp:posOffset>-310515</wp:posOffset>
                      </wp:positionV>
                      <wp:extent cx="6588760" cy="10189210"/>
                      <wp:effectExtent l="0" t="0" r="21590" b="21590"/>
                      <wp:wrapNone/>
                      <wp:docPr id="81" name="Group 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588760" cy="10189210"/>
                                <a:chOff x="0" y="0"/>
                                <a:chExt cx="20000" cy="20000"/>
                              </a:xfrm>
                            </wpg:grpSpPr>
                            <wps:wsp>
                              <wps:cNvPr id="82" name="Rectangle 5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0000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Line 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93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Line 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8941"/>
                                  <a:ext cx="1996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Line 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86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5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19" y="18949"/>
                                  <a:ext cx="2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7" y="1895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50" y="18949"/>
                                  <a:ext cx="2" cy="10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Line 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905" y="18949"/>
                                  <a:ext cx="4" cy="10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293"/>
                                  <a:ext cx="7621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" y="19646"/>
                                  <a:ext cx="762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919" y="19296"/>
                                  <a:ext cx="107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Rectangle 5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" y="19476"/>
                                  <a:ext cx="1000" cy="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B7F8B" w:rsidRDefault="009B7F8B" w:rsidP="00A30652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 w:rsidRPr="009D78F8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94" name="Rectangle 5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9" y="19546"/>
                                  <a:ext cx="1001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B7F8B" w:rsidRPr="009D78F8" w:rsidRDefault="009B7F8B" w:rsidP="00A3065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9D78F8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95" name="Rectangle 5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67" y="19476"/>
                                  <a:ext cx="2573" cy="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B7F8B" w:rsidRPr="009D78F8" w:rsidRDefault="009B7F8B" w:rsidP="00A3065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9D78F8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9D78F8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  <w:r w:rsidRPr="009D78F8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96" name="Rectangle 5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83" y="19468"/>
                                  <a:ext cx="1534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B7F8B" w:rsidRPr="009D78F8" w:rsidRDefault="009B7F8B" w:rsidP="00A3065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proofErr w:type="spellStart"/>
                                    <w:r w:rsidRPr="009D78F8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97" name="Rectangle 5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4" y="19476"/>
                                  <a:ext cx="1000" cy="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B7F8B" w:rsidRPr="009D78F8" w:rsidRDefault="009B7F8B" w:rsidP="00A3065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9D78F8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98" name="Rectangle 5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8791"/>
                                  <a:ext cx="1001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B7F8B" w:rsidRPr="009D78F8" w:rsidRDefault="009B7F8B" w:rsidP="00A3065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9D78F8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99" name="Rectangle 5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49" y="19435"/>
                                  <a:ext cx="1001" cy="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B7F8B" w:rsidRPr="002D451B" w:rsidRDefault="00EF5764" w:rsidP="00A30652">
                                    <w:pPr>
                                      <w:pStyle w:val="ab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ru-RU"/>
                                      </w:rPr>
                                      <w:t>80</w:t>
                                    </w:r>
                                    <w:bookmarkStart w:id="0" w:name="_GoBack"/>
                                    <w:bookmarkEnd w:id="0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0" name="Rectangle 5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45" y="19221"/>
                                  <a:ext cx="11075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B7F8B" w:rsidRPr="009D78F8" w:rsidRDefault="009B7F8B" w:rsidP="00A3065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ru-RU"/>
                                      </w:rPr>
                                      <w:t>БГУИР 961401.010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2B95F7" id="_x0000_s1046" style="position:absolute;left:0;text-align:left;margin-left:-30.9pt;margin-top:-24.45pt;width:518.8pt;height:802.3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" o:allowincell="f">
                      <v:rect id="Rectangle 544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" filled="f" strokeweight="2pt"/>
                      <v:line id="Line 545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        <v:line id="Line 546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      <v:line id="Line 547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      <v:line id="Line 548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      <v:line id="Line 549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      <v:line id="Line 550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      <v:line id="Line 551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      <v:line id="Line 552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        <v:line id="Line 553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      <v:line id="Line 554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        <v:rect id="Rectangle 555" o:spid="_x0000_s1058" style="position:absolute;left:54;top:19476;width:1000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9B7F8B" w:rsidRDefault="009B7F8B" w:rsidP="00A30652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9D78F8">
                                <w:rPr>
                                  <w:rFonts w:ascii="Times New Roman" w:hAnsi="Times New Roman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556" o:spid="_x0000_s1059" style="position:absolute;left:1139;top:19546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9B7F8B" w:rsidRPr="009D78F8" w:rsidRDefault="009B7F8B" w:rsidP="00A3065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9D78F8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557" o:spid="_x0000_s1060" style="position:absolute;left:2267;top:19476;width:2573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9B7F8B" w:rsidRPr="009D78F8" w:rsidRDefault="009B7F8B" w:rsidP="00A3065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9D78F8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D78F8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D78F8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558" o:spid="_x0000_s1061" style="position:absolute;left:4983;top:19468;width:1534;height: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9B7F8B" w:rsidRPr="009D78F8" w:rsidRDefault="009B7F8B" w:rsidP="00A3065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9D78F8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559" o:spid="_x0000_s1062" style="position:absolute;left:6604;top:19476;width:1000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9B7F8B" w:rsidRPr="009D78F8" w:rsidRDefault="009B7F8B" w:rsidP="00A3065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9D78F8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560" o:spid="_x0000_s1063" style="position:absolute;left:18949;top:18791;width:1001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9B7F8B" w:rsidRPr="009D78F8" w:rsidRDefault="009B7F8B" w:rsidP="00A3065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9D78F8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561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9B7F8B" w:rsidRPr="002D451B" w:rsidRDefault="00EF5764" w:rsidP="00A30652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80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rect>
                      <v:rect id="Rectangle 562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9B7F8B" w:rsidRPr="009D78F8" w:rsidRDefault="009B7F8B" w:rsidP="00A3065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БГУИР 961401.010</w:t>
                              </w:r>
                            </w:p>
                          </w:txbxContent>
                        </v:textbox>
                      </v:rect>
                      <w10:wrap anchorx="page" anchory="page"/>
                    </v:group>
                  </w:pict>
                </mc:Fallback>
              </mc:AlternateContent>
            </w:r>
            <w:r w:rsidR="00095CBD">
              <w:rPr>
                <w:rFonts w:ascii="Times New Roman" w:hAnsi="Times New Roman"/>
                <w:bCs/>
                <w:sz w:val="28"/>
                <w:szCs w:val="28"/>
              </w:rPr>
              <w:t>2.4</w:t>
            </w:r>
          </w:p>
        </w:tc>
        <w:tc>
          <w:tcPr>
            <w:tcW w:w="2126" w:type="dxa"/>
          </w:tcPr>
          <w:p w:rsidR="009B7F8B" w:rsidRPr="00E4464C" w:rsidRDefault="006307BF" w:rsidP="006307BF">
            <w:pPr>
              <w:spacing w:line="276" w:lineRule="auto"/>
              <w:ind w:left="-108" w:right="-11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Сетевой фильтр</w:t>
            </w:r>
          </w:p>
        </w:tc>
        <w:tc>
          <w:tcPr>
            <w:tcW w:w="2268" w:type="dxa"/>
          </w:tcPr>
          <w:p w:rsidR="009B7F8B" w:rsidRPr="006307BF" w:rsidRDefault="006307BF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MAX19-EH8-0</w:t>
            </w:r>
          </w:p>
        </w:tc>
        <w:tc>
          <w:tcPr>
            <w:tcW w:w="1843" w:type="dxa"/>
          </w:tcPr>
          <w:p w:rsidR="009B7F8B" w:rsidRPr="006307BF" w:rsidRDefault="006307BF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6307BF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Gembird</w:t>
            </w:r>
            <w:proofErr w:type="spellEnd"/>
          </w:p>
        </w:tc>
        <w:tc>
          <w:tcPr>
            <w:tcW w:w="1276" w:type="dxa"/>
          </w:tcPr>
          <w:p w:rsidR="009B7F8B" w:rsidRPr="00E4464C" w:rsidRDefault="00826BD6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235A7">
              <w:rPr>
                <w:rFonts w:ascii="Times New Roman" w:hAnsi="Times New Roman"/>
                <w:bCs/>
                <w:sz w:val="28"/>
                <w:szCs w:val="28"/>
              </w:rPr>
              <w:t>шт.</w:t>
            </w:r>
          </w:p>
        </w:tc>
        <w:tc>
          <w:tcPr>
            <w:tcW w:w="1134" w:type="dxa"/>
          </w:tcPr>
          <w:p w:rsidR="009B7F8B" w:rsidRPr="00826BD6" w:rsidRDefault="00826BD6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5</w:t>
            </w:r>
          </w:p>
        </w:tc>
      </w:tr>
      <w:tr w:rsidR="009B7F8B" w:rsidRPr="00E4464C" w:rsidTr="00A30652">
        <w:tc>
          <w:tcPr>
            <w:tcW w:w="846" w:type="dxa"/>
          </w:tcPr>
          <w:p w:rsidR="009B7F8B" w:rsidRPr="00E4464C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:rsidR="009B7F8B" w:rsidRPr="00E4464C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9B7F8B" w:rsidRPr="00EA57BB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9B7F8B" w:rsidRPr="001D0BB6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9B7F8B" w:rsidRPr="001D0BB6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9B7F8B" w:rsidRPr="00F235A7" w:rsidRDefault="009B7F8B" w:rsidP="009B7F8B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307BF" w:rsidRPr="00E4464C" w:rsidTr="00A30652">
        <w:tc>
          <w:tcPr>
            <w:tcW w:w="84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212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/>
                <w:bCs/>
                <w:sz w:val="28"/>
                <w:szCs w:val="28"/>
              </w:rPr>
              <w:t>Кабельные изделия:</w:t>
            </w:r>
          </w:p>
        </w:tc>
        <w:tc>
          <w:tcPr>
            <w:tcW w:w="2268" w:type="dxa"/>
          </w:tcPr>
          <w:p w:rsidR="006307BF" w:rsidRPr="00EA57BB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6307BF" w:rsidRPr="001D0BB6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6307BF" w:rsidRPr="001D0BB6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6307BF" w:rsidRPr="00F235A7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307BF" w:rsidRPr="00E4464C" w:rsidTr="00A30652">
        <w:tc>
          <w:tcPr>
            <w:tcW w:w="84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3.1</w:t>
            </w:r>
          </w:p>
        </w:tc>
        <w:tc>
          <w:tcPr>
            <w:tcW w:w="212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 xml:space="preserve">Кабель </w:t>
            </w: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UTP</w:t>
            </w: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Cat</w:t>
            </w: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 xml:space="preserve"> 5</w:t>
            </w: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2268" w:type="dxa"/>
          </w:tcPr>
          <w:p w:rsidR="006307BF" w:rsidRPr="00EA57BB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A57BB">
              <w:rPr>
                <w:rFonts w:ascii="Times New Roman" w:hAnsi="Times New Roman"/>
                <w:bCs/>
                <w:sz w:val="28"/>
                <w:szCs w:val="28"/>
              </w:rPr>
              <w:t>SQ0107-0101</w:t>
            </w:r>
          </w:p>
        </w:tc>
        <w:tc>
          <w:tcPr>
            <w:tcW w:w="1843" w:type="dxa"/>
          </w:tcPr>
          <w:p w:rsidR="006307BF" w:rsidRPr="001D0BB6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EA57BB">
              <w:rPr>
                <w:rFonts w:ascii="Times New Roman" w:hAnsi="Times New Roman"/>
                <w:bCs/>
                <w:sz w:val="28"/>
                <w:szCs w:val="28"/>
              </w:rPr>
              <w:t>TDM ELECTRIC</w:t>
            </w:r>
          </w:p>
        </w:tc>
        <w:tc>
          <w:tcPr>
            <w:tcW w:w="1276" w:type="dxa"/>
          </w:tcPr>
          <w:p w:rsidR="006307BF" w:rsidRPr="001D0BB6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1D0BB6">
              <w:rPr>
                <w:rFonts w:ascii="Times New Roman" w:hAnsi="Times New Roman"/>
                <w:bCs/>
                <w:sz w:val="28"/>
                <w:szCs w:val="28"/>
              </w:rPr>
              <w:t>м</w:t>
            </w:r>
          </w:p>
        </w:tc>
        <w:tc>
          <w:tcPr>
            <w:tcW w:w="1134" w:type="dxa"/>
          </w:tcPr>
          <w:p w:rsidR="006307BF" w:rsidRPr="00F235A7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56</w:t>
            </w:r>
            <w:r>
              <w:rPr>
                <w:rFonts w:ascii="Times New Roman" w:hAnsi="Times New Roman"/>
                <w:sz w:val="28"/>
                <w:szCs w:val="28"/>
              </w:rPr>
              <w:t>,0</w:t>
            </w:r>
          </w:p>
        </w:tc>
      </w:tr>
      <w:tr w:rsidR="006307BF" w:rsidRPr="00E4464C" w:rsidTr="00A30652">
        <w:tc>
          <w:tcPr>
            <w:tcW w:w="84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6307BF" w:rsidRPr="00EA57BB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6307BF" w:rsidRPr="00F235A7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307BF" w:rsidRPr="00F235A7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307BF" w:rsidRPr="00E4464C" w:rsidTr="00A30652">
        <w:tc>
          <w:tcPr>
            <w:tcW w:w="84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212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/>
                <w:bCs/>
                <w:sz w:val="28"/>
                <w:szCs w:val="28"/>
              </w:rPr>
              <w:t>Короба и лотки:</w:t>
            </w:r>
          </w:p>
        </w:tc>
        <w:tc>
          <w:tcPr>
            <w:tcW w:w="2268" w:type="dxa"/>
          </w:tcPr>
          <w:p w:rsidR="006307BF" w:rsidRPr="00760E5A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6307BF" w:rsidRPr="00F235A7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307BF" w:rsidRPr="000F116F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307BF" w:rsidRPr="00E4464C" w:rsidTr="00A30652">
        <w:tc>
          <w:tcPr>
            <w:tcW w:w="84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4.1</w:t>
            </w:r>
          </w:p>
        </w:tc>
        <w:tc>
          <w:tcPr>
            <w:tcW w:w="212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Кабель-канал ПВХ 40</w:t>
            </w:r>
            <w:r w:rsidRPr="00E4464C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×25</w:t>
            </w:r>
          </w:p>
        </w:tc>
        <w:tc>
          <w:tcPr>
            <w:tcW w:w="2268" w:type="dxa"/>
          </w:tcPr>
          <w:p w:rsidR="006307BF" w:rsidRPr="00EA57BB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A57BB">
              <w:rPr>
                <w:rFonts w:ascii="Times New Roman" w:hAnsi="Times New Roman"/>
                <w:bCs/>
                <w:sz w:val="28"/>
                <w:szCs w:val="28"/>
              </w:rPr>
              <w:t>CKK11-040-025-1-K01</w:t>
            </w:r>
          </w:p>
        </w:tc>
        <w:tc>
          <w:tcPr>
            <w:tcW w:w="1843" w:type="dxa"/>
          </w:tcPr>
          <w:p w:rsidR="006307BF" w:rsidRPr="00EA57BB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be-BY"/>
              </w:rPr>
            </w:pPr>
            <w:r w:rsidRPr="00EA57BB">
              <w:rPr>
                <w:rFonts w:ascii="Times New Roman" w:hAnsi="Times New Roman"/>
                <w:bCs/>
                <w:sz w:val="28"/>
                <w:szCs w:val="28"/>
                <w:lang w:val="be-BY"/>
              </w:rPr>
              <w:t>ECOLINE</w:t>
            </w:r>
          </w:p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6307BF" w:rsidRPr="00F235A7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5A7"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1134" w:type="dxa"/>
          </w:tcPr>
          <w:p w:rsidR="006307BF" w:rsidRPr="00F235A7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54</w:t>
            </w:r>
          </w:p>
        </w:tc>
      </w:tr>
      <w:tr w:rsidR="006307BF" w:rsidRPr="00E4464C" w:rsidTr="00A30652">
        <w:tc>
          <w:tcPr>
            <w:tcW w:w="84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4.2</w:t>
            </w:r>
          </w:p>
        </w:tc>
        <w:tc>
          <w:tcPr>
            <w:tcW w:w="212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Кабель-канал ПВХ 25</w:t>
            </w:r>
            <w:r w:rsidRPr="00E4464C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×16</w:t>
            </w:r>
          </w:p>
        </w:tc>
        <w:tc>
          <w:tcPr>
            <w:tcW w:w="2268" w:type="dxa"/>
          </w:tcPr>
          <w:p w:rsidR="006307BF" w:rsidRPr="00760E5A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760E5A">
              <w:rPr>
                <w:rFonts w:ascii="Times New Roman" w:hAnsi="Times New Roman"/>
                <w:bCs/>
                <w:sz w:val="28"/>
                <w:szCs w:val="28"/>
              </w:rPr>
              <w:t>CKK11-025-016-1-K01</w:t>
            </w:r>
          </w:p>
        </w:tc>
        <w:tc>
          <w:tcPr>
            <w:tcW w:w="1843" w:type="dxa"/>
          </w:tcPr>
          <w:p w:rsidR="006307BF" w:rsidRPr="00EA57BB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be-BY"/>
              </w:rPr>
            </w:pPr>
            <w:r w:rsidRPr="00EA57BB">
              <w:rPr>
                <w:rFonts w:ascii="Times New Roman" w:hAnsi="Times New Roman"/>
                <w:bCs/>
                <w:sz w:val="28"/>
                <w:szCs w:val="28"/>
                <w:lang w:val="be-BY"/>
              </w:rPr>
              <w:t>ECOLINE</w:t>
            </w:r>
          </w:p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6307BF" w:rsidRPr="00F235A7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5A7"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1134" w:type="dxa"/>
          </w:tcPr>
          <w:p w:rsidR="006307BF" w:rsidRPr="000F116F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3,0</w:t>
            </w:r>
          </w:p>
        </w:tc>
      </w:tr>
      <w:tr w:rsidR="006307BF" w:rsidRPr="00E4464C" w:rsidTr="00A30652">
        <w:tc>
          <w:tcPr>
            <w:tcW w:w="84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4.3</w:t>
            </w:r>
          </w:p>
        </w:tc>
        <w:tc>
          <w:tcPr>
            <w:tcW w:w="212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Гофрированная труба</w:t>
            </w:r>
          </w:p>
        </w:tc>
        <w:tc>
          <w:tcPr>
            <w:tcW w:w="2268" w:type="dxa"/>
          </w:tcPr>
          <w:p w:rsidR="006307BF" w:rsidRPr="001A740B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1A740B">
              <w:rPr>
                <w:rFonts w:ascii="Times New Roman" w:hAnsi="Times New Roman"/>
                <w:bCs/>
                <w:sz w:val="28"/>
                <w:szCs w:val="28"/>
              </w:rPr>
              <w:t>ГФ-0101732-050</w:t>
            </w:r>
          </w:p>
        </w:tc>
        <w:tc>
          <w:tcPr>
            <w:tcW w:w="1843" w:type="dxa"/>
          </w:tcPr>
          <w:p w:rsidR="006307BF" w:rsidRPr="001A740B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1A740B">
              <w:rPr>
                <w:rFonts w:ascii="Times New Roman" w:hAnsi="Times New Roman"/>
                <w:bCs/>
                <w:sz w:val="28"/>
                <w:szCs w:val="28"/>
              </w:rPr>
              <w:t>ETP</w:t>
            </w:r>
          </w:p>
        </w:tc>
        <w:tc>
          <w:tcPr>
            <w:tcW w:w="1276" w:type="dxa"/>
          </w:tcPr>
          <w:p w:rsidR="006307BF" w:rsidRPr="00F235A7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235A7"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1134" w:type="dxa"/>
          </w:tcPr>
          <w:p w:rsidR="006307BF" w:rsidRPr="00F235A7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7,3</w:t>
            </w:r>
          </w:p>
        </w:tc>
      </w:tr>
      <w:tr w:rsidR="006307BF" w:rsidRPr="00E4464C" w:rsidTr="00A30652">
        <w:tc>
          <w:tcPr>
            <w:tcW w:w="84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6307BF" w:rsidRPr="001A740B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6307BF" w:rsidRPr="001A740B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6307BF" w:rsidRPr="00F235A7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307BF" w:rsidRPr="00F235A7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307BF" w:rsidRPr="00E4464C" w:rsidTr="00A30652">
        <w:tc>
          <w:tcPr>
            <w:tcW w:w="84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6307BF" w:rsidRPr="00E4464C" w:rsidTr="00A30652">
        <w:tc>
          <w:tcPr>
            <w:tcW w:w="84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212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/>
                <w:bCs/>
                <w:sz w:val="28"/>
                <w:szCs w:val="28"/>
              </w:rPr>
              <w:t>Изделия и материалы:</w:t>
            </w:r>
          </w:p>
        </w:tc>
        <w:tc>
          <w:tcPr>
            <w:tcW w:w="2268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6307BF" w:rsidRPr="00E4464C" w:rsidTr="00A30652">
        <w:tc>
          <w:tcPr>
            <w:tcW w:w="84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5.1</w:t>
            </w:r>
          </w:p>
        </w:tc>
        <w:tc>
          <w:tcPr>
            <w:tcW w:w="2126" w:type="dxa"/>
          </w:tcPr>
          <w:p w:rsidR="006307BF" w:rsidRPr="009D78F8" w:rsidRDefault="006307BF" w:rsidP="006307BF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78F8">
              <w:rPr>
                <w:rFonts w:ascii="Times New Roman" w:hAnsi="Times New Roman"/>
                <w:sz w:val="28"/>
                <w:szCs w:val="28"/>
              </w:rPr>
              <w:t>Компьютерная розетка 1</w:t>
            </w:r>
            <w:r w:rsidRPr="009D78F8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×</w:t>
            </w:r>
            <w:r w:rsidRPr="009D78F8">
              <w:rPr>
                <w:rFonts w:ascii="Times New Roman" w:hAnsi="Times New Roman"/>
                <w:color w:val="auto"/>
                <w:sz w:val="28"/>
                <w:szCs w:val="28"/>
              </w:rPr>
              <w:t>RJ45</w:t>
            </w:r>
          </w:p>
        </w:tc>
        <w:tc>
          <w:tcPr>
            <w:tcW w:w="2268" w:type="dxa"/>
          </w:tcPr>
          <w:p w:rsidR="006307BF" w:rsidRPr="009B7F8B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1-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порт</w:t>
            </w:r>
            <w:r w:rsidRPr="009B7F8B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RJ</w:t>
            </w:r>
            <w:r w:rsidRPr="009B7F8B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-45(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8P8C</w:t>
            </w:r>
            <w:r w:rsidRPr="009B7F8B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),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cat 5e</w:t>
            </w:r>
          </w:p>
        </w:tc>
        <w:tc>
          <w:tcPr>
            <w:tcW w:w="1843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Rexant</w:t>
            </w:r>
          </w:p>
        </w:tc>
        <w:tc>
          <w:tcPr>
            <w:tcW w:w="1276" w:type="dxa"/>
          </w:tcPr>
          <w:p w:rsidR="006307BF" w:rsidRPr="00E4464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шт.</w:t>
            </w:r>
          </w:p>
        </w:tc>
        <w:tc>
          <w:tcPr>
            <w:tcW w:w="1134" w:type="dxa"/>
          </w:tcPr>
          <w:p w:rsidR="006307BF" w:rsidRPr="00F235A7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</w:tr>
      <w:tr w:rsidR="006307BF" w:rsidRPr="00E4464C" w:rsidTr="00A30652">
        <w:tc>
          <w:tcPr>
            <w:tcW w:w="846" w:type="dxa"/>
          </w:tcPr>
          <w:p w:rsidR="006307BF" w:rsidRPr="0081068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1068C">
              <w:rPr>
                <w:rFonts w:ascii="Times New Roman" w:hAnsi="Times New Roman"/>
                <w:bCs/>
                <w:sz w:val="28"/>
                <w:szCs w:val="28"/>
              </w:rPr>
              <w:t>5.2</w:t>
            </w:r>
          </w:p>
        </w:tc>
        <w:tc>
          <w:tcPr>
            <w:tcW w:w="2126" w:type="dxa"/>
          </w:tcPr>
          <w:p w:rsidR="006307BF" w:rsidRPr="0081068C" w:rsidRDefault="006307BF" w:rsidP="006307BF">
            <w:pPr>
              <w:pStyle w:val="Defaul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1068C">
              <w:rPr>
                <w:rFonts w:ascii="Times New Roman" w:hAnsi="Times New Roman"/>
                <w:sz w:val="28"/>
                <w:szCs w:val="28"/>
              </w:rPr>
              <w:t>Компьютерная р</w:t>
            </w:r>
            <w:r w:rsidRPr="0081068C">
              <w:rPr>
                <w:rFonts w:ascii="Times New Roman" w:hAnsi="Times New Roman"/>
                <w:color w:val="auto"/>
                <w:sz w:val="28"/>
                <w:szCs w:val="28"/>
              </w:rPr>
              <w:t>озетка 2</w:t>
            </w:r>
            <w:r w:rsidRPr="0081068C">
              <w:rPr>
                <w:rFonts w:ascii="Times New Roman" w:hAnsi="Times New Roman"/>
                <w:color w:val="202124"/>
                <w:sz w:val="28"/>
                <w:szCs w:val="28"/>
                <w:shd w:val="clear" w:color="auto" w:fill="FFFFFF"/>
              </w:rPr>
              <w:t>×</w:t>
            </w:r>
            <w:r w:rsidRPr="0081068C">
              <w:rPr>
                <w:rFonts w:ascii="Times New Roman" w:hAnsi="Times New Roman"/>
                <w:color w:val="auto"/>
                <w:sz w:val="28"/>
                <w:szCs w:val="28"/>
              </w:rPr>
              <w:t>RJ45</w:t>
            </w:r>
          </w:p>
        </w:tc>
        <w:tc>
          <w:tcPr>
            <w:tcW w:w="2268" w:type="dxa"/>
          </w:tcPr>
          <w:p w:rsidR="006307BF" w:rsidRPr="009B7F8B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2-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порт</w:t>
            </w:r>
            <w:r w:rsidRPr="009B7F8B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RJ</w:t>
            </w:r>
            <w:r w:rsidRPr="009B7F8B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-45(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8P8C</w:t>
            </w:r>
            <w:r w:rsidRPr="009B7F8B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),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cat 5e</w:t>
            </w:r>
          </w:p>
        </w:tc>
        <w:tc>
          <w:tcPr>
            <w:tcW w:w="1843" w:type="dxa"/>
          </w:tcPr>
          <w:p w:rsidR="006307BF" w:rsidRPr="0081068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Rexant</w:t>
            </w:r>
            <w:proofErr w:type="spellEnd"/>
          </w:p>
        </w:tc>
        <w:tc>
          <w:tcPr>
            <w:tcW w:w="1276" w:type="dxa"/>
          </w:tcPr>
          <w:p w:rsidR="006307BF" w:rsidRPr="0081068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1068C">
              <w:rPr>
                <w:rFonts w:ascii="Times New Roman" w:hAnsi="Times New Roman"/>
                <w:bCs/>
                <w:sz w:val="28"/>
                <w:szCs w:val="28"/>
              </w:rPr>
              <w:t>шт.</w:t>
            </w:r>
          </w:p>
        </w:tc>
        <w:tc>
          <w:tcPr>
            <w:tcW w:w="1134" w:type="dxa"/>
          </w:tcPr>
          <w:p w:rsidR="006307BF" w:rsidRPr="009B7F8B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</w:tr>
      <w:tr w:rsidR="006307BF" w:rsidRPr="00E4464C" w:rsidTr="000F116F">
        <w:tc>
          <w:tcPr>
            <w:tcW w:w="846" w:type="dxa"/>
            <w:shd w:val="clear" w:color="auto" w:fill="auto"/>
          </w:tcPr>
          <w:p w:rsidR="006307BF" w:rsidRPr="000F116F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0F116F">
              <w:rPr>
                <w:rFonts w:ascii="Times New Roman" w:hAnsi="Times New Roman"/>
                <w:bCs/>
                <w:sz w:val="28"/>
                <w:szCs w:val="28"/>
              </w:rPr>
              <w:t>5.3</w:t>
            </w:r>
          </w:p>
        </w:tc>
        <w:tc>
          <w:tcPr>
            <w:tcW w:w="2126" w:type="dxa"/>
            <w:shd w:val="clear" w:color="auto" w:fill="auto"/>
          </w:tcPr>
          <w:p w:rsidR="006307BF" w:rsidRPr="000F116F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F116F">
              <w:rPr>
                <w:rFonts w:ascii="Times New Roman" w:eastAsia="Times New Roman" w:hAnsi="Times New Roman"/>
                <w:sz w:val="28"/>
                <w:szCs w:val="28"/>
              </w:rPr>
              <w:t xml:space="preserve">Коннектор </w:t>
            </w:r>
            <w:r w:rsidRPr="000F116F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RJ</w:t>
            </w:r>
            <w:r w:rsidRPr="000F116F">
              <w:rPr>
                <w:rFonts w:ascii="Times New Roman" w:eastAsia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2268" w:type="dxa"/>
            <w:shd w:val="clear" w:color="auto" w:fill="auto"/>
          </w:tcPr>
          <w:p w:rsidR="006307BF" w:rsidRPr="000F116F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0F116F">
              <w:rPr>
                <w:rFonts w:ascii="Times New Roman" w:hAnsi="Times New Roman"/>
                <w:bCs/>
                <w:sz w:val="28"/>
                <w:szCs w:val="28"/>
              </w:rPr>
              <w:t>TWT-PL45-8P8C</w:t>
            </w:r>
          </w:p>
        </w:tc>
        <w:tc>
          <w:tcPr>
            <w:tcW w:w="1843" w:type="dxa"/>
            <w:shd w:val="clear" w:color="auto" w:fill="auto"/>
          </w:tcPr>
          <w:p w:rsidR="006307BF" w:rsidRPr="000F116F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F116F">
              <w:rPr>
                <w:rFonts w:ascii="Times New Roman" w:hAnsi="Times New Roman"/>
                <w:bCs/>
                <w:sz w:val="28"/>
                <w:szCs w:val="28"/>
              </w:rPr>
              <w:t>TWT</w:t>
            </w:r>
          </w:p>
        </w:tc>
        <w:tc>
          <w:tcPr>
            <w:tcW w:w="1276" w:type="dxa"/>
            <w:shd w:val="clear" w:color="auto" w:fill="auto"/>
          </w:tcPr>
          <w:p w:rsidR="006307BF" w:rsidRPr="000F116F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F116F">
              <w:rPr>
                <w:rFonts w:ascii="Times New Roman" w:hAnsi="Times New Roman"/>
                <w:bCs/>
                <w:sz w:val="28"/>
                <w:szCs w:val="28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:rsidR="006307BF" w:rsidRPr="000F116F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87</w:t>
            </w:r>
          </w:p>
        </w:tc>
      </w:tr>
      <w:tr w:rsidR="006307BF" w:rsidRPr="00E4464C" w:rsidTr="00A30652">
        <w:tc>
          <w:tcPr>
            <w:tcW w:w="846" w:type="dxa"/>
          </w:tcPr>
          <w:p w:rsidR="006307BF" w:rsidRPr="0081068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:rsidR="006307BF" w:rsidRPr="0081068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6307BF" w:rsidRPr="0081068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6307BF" w:rsidRPr="0081068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6307BF" w:rsidRPr="0081068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6307BF" w:rsidRPr="0081068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307BF" w:rsidRPr="00E4464C" w:rsidTr="00A30652">
        <w:tc>
          <w:tcPr>
            <w:tcW w:w="846" w:type="dxa"/>
          </w:tcPr>
          <w:p w:rsidR="006307BF" w:rsidRPr="0081068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:rsidR="006307BF" w:rsidRPr="0081068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6307BF" w:rsidRPr="0081068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6307BF" w:rsidRPr="0081068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6307BF" w:rsidRPr="0081068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6307BF" w:rsidRPr="0081068C" w:rsidRDefault="006307BF" w:rsidP="006307BF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307BF" w:rsidRPr="00E4464C" w:rsidTr="00A30652">
        <w:tc>
          <w:tcPr>
            <w:tcW w:w="846" w:type="dxa"/>
          </w:tcPr>
          <w:p w:rsidR="006307BF" w:rsidRPr="0081068C" w:rsidRDefault="006307BF" w:rsidP="006307BF">
            <w:pPr>
              <w:spacing w:line="27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:rsidR="006307BF" w:rsidRPr="0081068C" w:rsidRDefault="006307BF" w:rsidP="006307BF">
            <w:pP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6307BF" w:rsidRPr="0081068C" w:rsidRDefault="006307BF" w:rsidP="006307BF">
            <w:pPr>
              <w:spacing w:line="27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:rsidR="006307BF" w:rsidRPr="0081068C" w:rsidRDefault="006307BF" w:rsidP="006307BF">
            <w:pPr>
              <w:spacing w:line="27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:rsidR="006307BF" w:rsidRPr="0081068C" w:rsidRDefault="006307BF" w:rsidP="006307BF">
            <w:pPr>
              <w:spacing w:line="27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:rsidR="006307BF" w:rsidRPr="0081068C" w:rsidRDefault="006307BF" w:rsidP="006307BF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3120A" w:rsidRDefault="00E3120A"/>
    <w:sectPr w:rsidR="00E3120A" w:rsidSect="00095CBD">
      <w:pgSz w:w="11907" w:h="16840" w:code="9"/>
      <w:pgMar w:top="709" w:right="851" w:bottom="17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8C"/>
    <w:rsid w:val="00095CBD"/>
    <w:rsid w:val="000F116F"/>
    <w:rsid w:val="001A4158"/>
    <w:rsid w:val="001B6177"/>
    <w:rsid w:val="00241A0F"/>
    <w:rsid w:val="002D451B"/>
    <w:rsid w:val="00413460"/>
    <w:rsid w:val="00466D95"/>
    <w:rsid w:val="004D216E"/>
    <w:rsid w:val="006307BF"/>
    <w:rsid w:val="00647769"/>
    <w:rsid w:val="006B72EA"/>
    <w:rsid w:val="008066D9"/>
    <w:rsid w:val="0081068C"/>
    <w:rsid w:val="00826BD6"/>
    <w:rsid w:val="009A2762"/>
    <w:rsid w:val="009B7F8B"/>
    <w:rsid w:val="009D78F8"/>
    <w:rsid w:val="00A30652"/>
    <w:rsid w:val="00A85261"/>
    <w:rsid w:val="00A961D5"/>
    <w:rsid w:val="00BE11C0"/>
    <w:rsid w:val="00C27AC2"/>
    <w:rsid w:val="00C920BC"/>
    <w:rsid w:val="00D34E5F"/>
    <w:rsid w:val="00E3120A"/>
    <w:rsid w:val="00EF5764"/>
    <w:rsid w:val="00F32515"/>
    <w:rsid w:val="00FD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CAB58E"/>
  <w15:chartTrackingRefBased/>
  <w15:docId w15:val="{1E332F7E-7501-4185-9879-AF50DB5E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68C"/>
    <w:pPr>
      <w:spacing w:after="160" w:line="259" w:lineRule="auto"/>
    </w:pPr>
    <w:rPr>
      <w:rFonts w:ascii="Calibri" w:eastAsia="Calibri" w:hAnsi="Calibri"/>
      <w:sz w:val="22"/>
      <w:szCs w:val="22"/>
      <w:lang w:val="ru-RU" w:eastAsia="en-US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  <w:lang w:val="uk-UA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  <w:lang w:val="uk-UA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  <w:lang w:val="uk-UA"/>
    </w:r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spacing w:line="360" w:lineRule="exact"/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c">
    <w:name w:val="Листинг программы"/>
    <w:pPr>
      <w:suppressAutoHyphens/>
      <w:spacing w:line="360" w:lineRule="exact"/>
      <w:jc w:val="both"/>
    </w:pPr>
    <w:rPr>
      <w:noProof/>
      <w:lang w:val="ru-RU" w:eastAsia="ru-RU"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table" w:styleId="ae">
    <w:name w:val="Table Grid"/>
    <w:basedOn w:val="a1"/>
    <w:uiPriority w:val="39"/>
    <w:rsid w:val="0081068C"/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068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af">
    <w:name w:val="List Paragraph"/>
    <w:basedOn w:val="a"/>
    <w:uiPriority w:val="34"/>
    <w:qFormat/>
    <w:rsid w:val="00810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em\Downloads\Forms_A4_Shablon_s_ramkami_dlya_konstruktorskikh_dokumentov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Forms_A4_Shablon_s_ramkami_dlya_konstruktorskikh_dokumentov</Template>
  <TotalTime>0</TotalTime>
  <Pages>2</Pages>
  <Words>175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Artem</cp:lastModifiedBy>
  <cp:revision>2</cp:revision>
  <dcterms:created xsi:type="dcterms:W3CDTF">2021-06-04T08:30:00Z</dcterms:created>
  <dcterms:modified xsi:type="dcterms:W3CDTF">2021-06-04T08:30:00Z</dcterms:modified>
</cp:coreProperties>
</file>