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6E" w:rsidRPr="00E4464C" w:rsidRDefault="002D076E" w:rsidP="002D076E">
      <w:pPr>
        <w:pStyle w:val="Default"/>
        <w:jc w:val="center"/>
        <w:rPr>
          <w:sz w:val="28"/>
          <w:szCs w:val="28"/>
        </w:rPr>
      </w:pPr>
      <w:r w:rsidRPr="00E4464C">
        <w:rPr>
          <w:b/>
          <w:bCs/>
          <w:sz w:val="28"/>
          <w:szCs w:val="28"/>
        </w:rPr>
        <w:t>ПРИЛОЖЕНИЕ Б</w:t>
      </w:r>
    </w:p>
    <w:p w:rsidR="002D076E" w:rsidRPr="00E4464C" w:rsidRDefault="002D076E" w:rsidP="002D076E">
      <w:pPr>
        <w:pStyle w:val="Default"/>
        <w:jc w:val="center"/>
        <w:rPr>
          <w:color w:val="auto"/>
          <w:sz w:val="28"/>
          <w:szCs w:val="28"/>
        </w:rPr>
      </w:pPr>
      <w:r w:rsidRPr="00E4464C">
        <w:rPr>
          <w:b/>
          <w:bCs/>
          <w:color w:val="auto"/>
          <w:sz w:val="28"/>
          <w:szCs w:val="28"/>
        </w:rPr>
        <w:t>(обязательно</w:t>
      </w:r>
      <w:r w:rsidR="009F3BB3">
        <w:rPr>
          <w:b/>
          <w:bCs/>
          <w:color w:val="auto"/>
          <w:sz w:val="28"/>
          <w:szCs w:val="28"/>
          <w:lang w:val="ru-RU"/>
        </w:rPr>
        <w:t>е</w:t>
      </w:r>
      <w:r w:rsidRPr="00E4464C">
        <w:rPr>
          <w:b/>
          <w:bCs/>
          <w:color w:val="auto"/>
          <w:sz w:val="28"/>
          <w:szCs w:val="28"/>
        </w:rPr>
        <w:t>)</w:t>
      </w:r>
    </w:p>
    <w:p w:rsidR="002D076E" w:rsidRPr="00E4464C" w:rsidRDefault="002D076E" w:rsidP="002D076E">
      <w:pPr>
        <w:pStyle w:val="af"/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4464C">
        <w:rPr>
          <w:rFonts w:ascii="Times New Roman" w:hAnsi="Times New Roman"/>
          <w:b/>
          <w:bCs/>
          <w:sz w:val="28"/>
          <w:szCs w:val="28"/>
        </w:rPr>
        <w:t>Состав телекоммуникационного шкафа</w:t>
      </w:r>
    </w:p>
    <w:p w:rsidR="002D076E" w:rsidRPr="00294703" w:rsidRDefault="00294703" w:rsidP="002D076E">
      <w:pPr>
        <w:pStyle w:val="af"/>
        <w:spacing w:after="0" w:line="276" w:lineRule="auto"/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5494401</wp:posOffset>
                </wp:positionH>
                <wp:positionV relativeFrom="paragraph">
                  <wp:posOffset>6983857</wp:posOffset>
                </wp:positionV>
                <wp:extent cx="345821" cy="3048"/>
                <wp:effectExtent l="38100" t="76200" r="0" b="9271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821" cy="3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D9BA3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432.65pt;margin-top:549.9pt;width:27.25pt;height: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5492877</wp:posOffset>
                </wp:positionH>
                <wp:positionV relativeFrom="paragraph">
                  <wp:posOffset>816229</wp:posOffset>
                </wp:positionV>
                <wp:extent cx="318516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176301C" id="Прямая со стрелкой 42" o:spid="_x0000_s1026" type="#_x0000_t32" style="position:absolute;margin-left:432.5pt;margin-top:64.25pt;width:25.1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96D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5813034</wp:posOffset>
                </wp:positionH>
                <wp:positionV relativeFrom="paragraph">
                  <wp:posOffset>814119</wp:posOffset>
                </wp:positionV>
                <wp:extent cx="27823" cy="6172200"/>
                <wp:effectExtent l="0" t="0" r="2984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3" cy="617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75CEDB6" id="Прямая соединительная линия 5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7pt,64.1pt" to="459.9pt,5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746B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E72C8" wp14:editId="56A63826">
                <wp:simplePos x="0" y="0"/>
                <wp:positionH relativeFrom="column">
                  <wp:posOffset>5482590</wp:posOffset>
                </wp:positionH>
                <wp:positionV relativeFrom="paragraph">
                  <wp:posOffset>6988175</wp:posOffset>
                </wp:positionV>
                <wp:extent cx="5080" cy="269240"/>
                <wp:effectExtent l="76200" t="38100" r="71120" b="1651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92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5FA5974" id="Прямая со стрелкой 52" o:spid="_x0000_s1026" type="#_x0000_t32" style="position:absolute;margin-left:431.7pt;margin-top:550.25pt;width:.4pt;height:21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</w:p>
    <w:tbl>
      <w:tblPr>
        <w:tblStyle w:val="ae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708"/>
        <w:gridCol w:w="6237"/>
        <w:gridCol w:w="709"/>
      </w:tblGrid>
      <w:tr w:rsidR="002D076E" w:rsidRPr="00E4464C" w:rsidTr="00F537B6">
        <w:tc>
          <w:tcPr>
            <w:tcW w:w="7654" w:type="dxa"/>
            <w:gridSpan w:val="3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Телекоммуникационный шкаф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B0C8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TWT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Pr="00AB0C8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CBWPG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-18</w:t>
            </w:r>
            <w:r w:rsidRPr="00AB0C8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-6</w:t>
            </w:r>
            <w:r w:rsidRPr="00AB0C8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8-</w:t>
            </w:r>
            <w:r w:rsidRPr="00AB0C8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GY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в серверной комнате</w:t>
            </w:r>
            <w:r w:rsidR="00E53451">
              <w:rPr>
                <w:rFonts w:ascii="Times New Roman" w:hAnsi="Times New Roman"/>
                <w:bCs/>
                <w:sz w:val="28"/>
                <w:szCs w:val="28"/>
              </w:rPr>
              <w:t xml:space="preserve"> (помещение 7</w:t>
            </w:r>
            <w:r w:rsidR="005D2259">
              <w:rPr>
                <w:rFonts w:ascii="Times New Roman" w:hAnsi="Times New Roman"/>
                <w:bCs/>
                <w:sz w:val="28"/>
                <w:szCs w:val="28"/>
              </w:rPr>
              <w:t>)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2D076E" w:rsidRPr="006E6C14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Сетевой фильтр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Gembird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 MAX19-EH8-0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2D076E" w:rsidRPr="00A467DB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Сервер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467DB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Dell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PowerEdge R63</w:t>
            </w:r>
            <w:r w:rsidRPr="00A467DB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2D076E" w:rsidRPr="009D6E48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Горизонтальный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органайзер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6237" w:type="dxa"/>
            <w:vMerge w:val="restart"/>
          </w:tcPr>
          <w:p w:rsidR="002D076E" w:rsidRPr="00A467DB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proofErr w:type="spellStart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Патч</w:t>
            </w:r>
            <w:proofErr w:type="spellEnd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-панель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TP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cat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.5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на 32 порта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467D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Hyperline</w:t>
            </w:r>
            <w:r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 xml:space="preserve"> </w:t>
            </w:r>
            <w:r w:rsidR="009D6E48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PP2-19-48-8P8C-C5e</w:t>
            </w:r>
            <w:r w:rsidRPr="00A467D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-110D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6237" w:type="dxa"/>
            <w:vMerge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6237" w:type="dxa"/>
          </w:tcPr>
          <w:p w:rsidR="002D076E" w:rsidRPr="009D6E48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Коммутатор</w:t>
            </w:r>
            <w:r w:rsidRPr="009D6E4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Cisco Catalyst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PoE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+ (24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PoE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195W)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:rsidR="002D076E" w:rsidRPr="00E4464C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Горизонтальный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органайзер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  <w:tc>
          <w:tcPr>
            <w:tcW w:w="6237" w:type="dxa"/>
          </w:tcPr>
          <w:p w:rsidR="002D076E" w:rsidRPr="00E4464C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Маршрутизатор CISCO 891-K9 LAN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  <w:tc>
          <w:tcPr>
            <w:tcW w:w="6237" w:type="dxa"/>
          </w:tcPr>
          <w:p w:rsidR="002D076E" w:rsidRPr="00E4464C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Горизонтальный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органайзер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  <w:tc>
          <w:tcPr>
            <w:tcW w:w="6237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  <w:tc>
          <w:tcPr>
            <w:tcW w:w="6237" w:type="dxa"/>
            <w:vMerge w:val="restart"/>
          </w:tcPr>
          <w:p w:rsidR="002D076E" w:rsidRPr="00E4464C" w:rsidRDefault="009D6E48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Источник бесперебойного питания ИБП ИНЭЛТ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Gamma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 1KL (IN1000RM-GA-KL)</w:t>
            </w: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2D076E" w:rsidRPr="00E4464C" w:rsidTr="00F537B6">
        <w:tc>
          <w:tcPr>
            <w:tcW w:w="708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237" w:type="dxa"/>
            <w:vMerge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2D076E" w:rsidRPr="00E4464C" w:rsidRDefault="002D076E" w:rsidP="00F537B6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</w:tbl>
    <w:p w:rsidR="002D076E" w:rsidRDefault="00A746B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263525</wp:posOffset>
                </wp:positionV>
                <wp:extent cx="4851400" cy="5080"/>
                <wp:effectExtent l="0" t="0" r="25400" b="330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900B85E" id="Прямая соединительная линия 5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0.75pt" to="431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-635</wp:posOffset>
                </wp:positionV>
                <wp:extent cx="5080" cy="269240"/>
                <wp:effectExtent l="76200" t="38100" r="71120" b="1651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52D8EB9" id="Прямая со стрелкой 51" o:spid="_x0000_s1026" type="#_x0000_t32" style="position:absolute;margin-left:49.75pt;margin-top:-.05pt;width:.4pt;height:2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:rsidR="002D076E" w:rsidRDefault="002D076E"/>
    <w:p w:rsidR="002D076E" w:rsidRDefault="002D076E"/>
    <w:p w:rsidR="002D076E" w:rsidRDefault="002D076E"/>
    <w:p w:rsidR="002D076E" w:rsidRDefault="002D076E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253365</wp:posOffset>
                </wp:positionV>
                <wp:extent cx="6588760" cy="10189210"/>
                <wp:effectExtent l="0" t="0" r="21590" b="2159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452"/>
                            <a:ext cx="1000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  <w:p w:rsidR="002D076E" w:rsidRDefault="002D076E" w:rsidP="00F537B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503"/>
                            <a:ext cx="1001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  <w:p w:rsidR="002D076E" w:rsidRDefault="002D076E" w:rsidP="00F537B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494"/>
                            <a:ext cx="2573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2D076E" w:rsidRDefault="002D076E" w:rsidP="00F537B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503"/>
                            <a:ext cx="1534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:rsidR="002D076E" w:rsidRDefault="002D076E" w:rsidP="00F537B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520"/>
                            <a:ext cx="1000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  <w:p w:rsidR="002D076E" w:rsidRDefault="002D076E" w:rsidP="00F537B6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833"/>
                            <a:ext cx="1001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C626D7" w:rsidRDefault="00EB1A2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lang w:val="ru-RU"/>
                                </w:rPr>
                                <w:t>Б</w:t>
                              </w:r>
                              <w:r w:rsidR="00467CCE">
                                <w:rPr>
                                  <w:rFonts w:ascii="Times New Roman" w:hAnsi="Times New Roman"/>
                                  <w:lang w:val="ru-RU"/>
                                </w:rPr>
                                <w:t>ГУИР 961401.010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56.8pt;margin-top:19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" o:allowincell="f">
  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rect id="Rectangle 34" o:spid="_x0000_s1038" style="position:absolute;left:54;top:19452;width:1000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Изм.</w:t>
                        </w:r>
                      </w:p>
                      <w:p w:rsidR="002D076E" w:rsidRDefault="002D076E" w:rsidP="00F537B6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5" o:spid="_x0000_s1039" style="position:absolute;left:1139;top:19503;width:1001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  <w:p w:rsidR="002D076E" w:rsidRDefault="002D076E" w:rsidP="00F537B6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0" style="position:absolute;left:2267;top:19494;width:2573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2D076E" w:rsidRDefault="002D076E" w:rsidP="00F537B6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41" style="position:absolute;left:4983;top:19503;width:1534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:rsidR="002D076E" w:rsidRDefault="002D076E" w:rsidP="00F537B6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8" o:spid="_x0000_s1042" style="position:absolute;left:6604;top:19520;width:100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  <w:p w:rsidR="002D076E" w:rsidRDefault="002D076E" w:rsidP="00F537B6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9" o:spid="_x0000_s1043" style="position:absolute;left:18949;top:18833;width:1001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2D076E" w:rsidRPr="00C626D7" w:rsidRDefault="00EB1A2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81</w:t>
                        </w:r>
                      </w:p>
                    </w:txbxContent>
                  </v:textbox>
                </v:rect>
                <v:rect id="Rectangle 4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D076E" w:rsidRPr="00F537B6" w:rsidRDefault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lang w:val="ru-RU"/>
                          </w:rPr>
                          <w:t>Б</w:t>
                        </w:r>
                        <w:r w:rsidR="00467CCE">
                          <w:rPr>
                            <w:rFonts w:ascii="Times New Roman" w:hAnsi="Times New Roman"/>
                            <w:lang w:val="ru-RU"/>
                          </w:rPr>
                          <w:t>ГУИР 961401.010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746B2" w:rsidRDefault="009D6E48" w:rsidP="00467CCE">
      <w:pPr>
        <w:ind w:left="-1134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5057140</wp:posOffset>
                </wp:positionV>
                <wp:extent cx="1524" cy="291084"/>
                <wp:effectExtent l="76200" t="38100" r="74930" b="1397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" cy="291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00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7" o:spid="_x0000_s1026" type="#_x0000_t32" style="position:absolute;margin-left:49.6pt;margin-top:398.2pt;width:.1pt;height:22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D07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5494274</wp:posOffset>
                </wp:positionH>
                <wp:positionV relativeFrom="paragraph">
                  <wp:posOffset>5110099</wp:posOffset>
                </wp:positionV>
                <wp:extent cx="351790" cy="1524"/>
                <wp:effectExtent l="38100" t="76200" r="0" b="9398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5036D" id="Прямая со стрелкой 62" o:spid="_x0000_s1026" type="#_x0000_t32" style="position:absolute;margin-left:432.6pt;margin-top:402.35pt;width:27.7pt;height: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D07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5832729</wp:posOffset>
                </wp:positionH>
                <wp:positionV relativeFrom="paragraph">
                  <wp:posOffset>763651</wp:posOffset>
                </wp:positionV>
                <wp:extent cx="13716" cy="4343400"/>
                <wp:effectExtent l="0" t="0" r="24765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D74B689" id="Прямая соединительная линия 47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25pt,60.15pt" to="460.3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D07EE">
        <w:rPr>
          <w:rFonts w:ascii="Times New Roman" w:hAnsi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34362" wp14:editId="074CD85A">
                <wp:simplePos x="0" y="0"/>
                <wp:positionH relativeFrom="column">
                  <wp:posOffset>5494401</wp:posOffset>
                </wp:positionH>
                <wp:positionV relativeFrom="paragraph">
                  <wp:posOffset>763651</wp:posOffset>
                </wp:positionV>
                <wp:extent cx="304800" cy="0"/>
                <wp:effectExtent l="38100" t="76200" r="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70AD1B2" id="Прямая со стрелкой 43" o:spid="_x0000_s1026" type="#_x0000_t32" style="position:absolute;margin-left:432.65pt;margin-top:60.15pt;width:2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="008D07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5494274</wp:posOffset>
                </wp:positionH>
                <wp:positionV relativeFrom="paragraph">
                  <wp:posOffset>763651</wp:posOffset>
                </wp:positionV>
                <wp:extent cx="339979" cy="1524"/>
                <wp:effectExtent l="38100" t="76200" r="0" b="9398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9" cy="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EE65DF2" id="Прямая со стрелкой 59" o:spid="_x0000_s1026" type="#_x0000_t32" style="position:absolute;margin-left:432.6pt;margin-top:60.15pt;width:26.75pt;height: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11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708"/>
        <w:gridCol w:w="6237"/>
        <w:gridCol w:w="709"/>
      </w:tblGrid>
      <w:tr w:rsidR="00A746B2" w:rsidRPr="002D076E" w:rsidTr="00560A64">
        <w:tc>
          <w:tcPr>
            <w:tcW w:w="7654" w:type="dxa"/>
            <w:gridSpan w:val="3"/>
          </w:tcPr>
          <w:p w:rsidR="00A746B2" w:rsidRPr="00294703" w:rsidRDefault="007B4900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Телекоммуникационный шкаф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TWT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</w:rPr>
              <w:t>-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CBWPG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</w:rPr>
              <w:t>-18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</w:rPr>
              <w:t>-6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x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</w:rPr>
              <w:t>8-</w:t>
            </w:r>
            <w:r w:rsidR="00A746B2" w:rsidRPr="002D076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GY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в помещении</w:t>
            </w:r>
            <w:r w:rsidR="00E53451">
              <w:rPr>
                <w:rFonts w:ascii="Times New Roman" w:hAnsi="Times New Roman"/>
                <w:bCs/>
                <w:sz w:val="28"/>
                <w:szCs w:val="28"/>
              </w:rPr>
              <w:t xml:space="preserve"> 1,2,5,8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:rsidR="00A746B2" w:rsidRPr="006E6C14" w:rsidRDefault="009D6E48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Сетевой фильтр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Gembird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 MAX19-EH8-0</w:t>
            </w: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:rsidR="00A746B2" w:rsidRPr="009D6E48" w:rsidRDefault="009D6E48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Горизонтальный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органайзер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:rsidR="00A746B2" w:rsidRPr="002D076E" w:rsidRDefault="00A746B2" w:rsidP="00560A64">
            <w:pPr>
              <w:spacing w:after="0"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A746B2" w:rsidRPr="002D076E" w:rsidTr="00560A64">
        <w:tc>
          <w:tcPr>
            <w:tcW w:w="708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A746B2" w:rsidRPr="002D076E" w:rsidRDefault="00A746B2" w:rsidP="00560A64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E4464C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6237" w:type="dxa"/>
            <w:vMerge w:val="restart"/>
          </w:tcPr>
          <w:p w:rsidR="009D6E48" w:rsidRPr="00A467DB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be-BY"/>
              </w:rPr>
            </w:pPr>
            <w:proofErr w:type="spellStart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Патч</w:t>
            </w:r>
            <w:proofErr w:type="spellEnd"/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-панель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U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TP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cat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.5</w:t>
            </w:r>
            <w:r w:rsidRPr="00E4464C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на 32 порта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A467D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Hyperline</w:t>
            </w:r>
            <w:r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 xml:space="preserve"> PP2-19-48-8P8C-C5e</w:t>
            </w:r>
            <w:r w:rsidRPr="00A467DB">
              <w:rPr>
                <w:rFonts w:ascii="Times New Roman" w:hAnsi="Times New Roman"/>
                <w:bCs/>
                <w:sz w:val="28"/>
                <w:szCs w:val="28"/>
                <w:lang w:val="be-BY"/>
              </w:rPr>
              <w:t>-110D</w:t>
            </w:r>
          </w:p>
        </w:tc>
        <w:tc>
          <w:tcPr>
            <w:tcW w:w="709" w:type="dxa"/>
          </w:tcPr>
          <w:p w:rsidR="009D6E48" w:rsidRPr="00E4464C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E4464C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6237" w:type="dxa"/>
            <w:vMerge/>
          </w:tcPr>
          <w:p w:rsidR="009D6E48" w:rsidRPr="00E4464C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E4464C" w:rsidRDefault="009D6E48" w:rsidP="009D6E48">
            <w:pPr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Горизонтальный</w:t>
            </w:r>
            <w:r w:rsidRPr="00E4464C">
              <w:rPr>
                <w:rFonts w:ascii="Times New Roman" w:hAnsi="Times New Roman"/>
                <w:bCs/>
                <w:sz w:val="28"/>
                <w:szCs w:val="28"/>
              </w:rPr>
              <w:t xml:space="preserve"> органайзер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TWT-ORG</w:t>
            </w:r>
            <w:r w:rsidRPr="00AB0C8C">
              <w:rPr>
                <w:rFonts w:ascii="Times New Roman" w:hAnsi="Times New Roman"/>
                <w:bCs/>
                <w:sz w:val="28"/>
                <w:szCs w:val="28"/>
              </w:rPr>
              <w:t>1U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-5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</w:t>
            </w: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</w:tr>
      <w:tr w:rsidR="009D6E48" w:rsidRPr="00294703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  <w:tc>
          <w:tcPr>
            <w:tcW w:w="6237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16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  <w:tc>
          <w:tcPr>
            <w:tcW w:w="6237" w:type="dxa"/>
            <w:vMerge w:val="restart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Источник бесперебойного питания ИБП ИНЭЛТ </w:t>
            </w:r>
            <w:proofErr w:type="spellStart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>Gamma</w:t>
            </w:r>
            <w:proofErr w:type="spellEnd"/>
            <w:r w:rsidRPr="009D6E48">
              <w:rPr>
                <w:rFonts w:ascii="Times New Roman" w:hAnsi="Times New Roman"/>
                <w:bCs/>
                <w:sz w:val="28"/>
                <w:szCs w:val="28"/>
              </w:rPr>
              <w:t xml:space="preserve"> 1KL (IN1000RM-GA-KL)</w:t>
            </w: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9D6E48" w:rsidRPr="002D076E" w:rsidTr="00560A64">
        <w:tc>
          <w:tcPr>
            <w:tcW w:w="708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237" w:type="dxa"/>
            <w:vMerge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:rsidR="009D6E48" w:rsidRPr="002D076E" w:rsidRDefault="009D6E48" w:rsidP="009D6E48">
            <w:pPr>
              <w:spacing w:after="0"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333225" wp14:editId="3517992C">
                      <wp:simplePos x="0" y="0"/>
                      <wp:positionH relativeFrom="column">
                        <wp:posOffset>380619</wp:posOffset>
                      </wp:positionH>
                      <wp:positionV relativeFrom="paragraph">
                        <wp:posOffset>237998</wp:posOffset>
                      </wp:positionV>
                      <wp:extent cx="1524" cy="288036"/>
                      <wp:effectExtent l="76200" t="38100" r="74930" b="17145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4" cy="288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FEB81" id="Прямая со стрелкой 58" o:spid="_x0000_s1026" type="#_x0000_t32" style="position:absolute;margin-left:29.95pt;margin-top:18.75pt;width:.1pt;height:22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2D076E"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</w:tbl>
    <w:p w:rsidR="00E3120A" w:rsidRDefault="00294703"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628269</wp:posOffset>
                </wp:positionH>
                <wp:positionV relativeFrom="paragraph">
                  <wp:posOffset>286258</wp:posOffset>
                </wp:positionV>
                <wp:extent cx="4866132" cy="2794"/>
                <wp:effectExtent l="0" t="0" r="29845" b="3556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6132" cy="27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A93C2B8" id="Прямая соединительная линия 5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22.55pt" to="432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2D076E"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253365</wp:posOffset>
                </wp:positionV>
                <wp:extent cx="6588760" cy="10189210"/>
                <wp:effectExtent l="0" t="0" r="21590" b="2159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486"/>
                            <a:ext cx="100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451"/>
                            <a:ext cx="1001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425"/>
                            <a:ext cx="2573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451"/>
                            <a:ext cx="1534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486"/>
                            <a:ext cx="100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807"/>
                            <a:ext cx="1001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F537B6" w:rsidRDefault="002D076E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076E" w:rsidRPr="008D07EE" w:rsidRDefault="00EB1A23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E45657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537B6" w:rsidRPr="00F537B6" w:rsidRDefault="00F537B6" w:rsidP="00F537B6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F537B6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БГУИР </w:t>
                              </w:r>
                              <w:r w:rsidR="00467CCE">
                                <w:rPr>
                                  <w:rFonts w:ascii="Times New Roman" w:hAnsi="Times New Roman"/>
                                  <w:lang w:val="ru-RU"/>
                                </w:rPr>
                                <w:t>961401.010</w:t>
                              </w:r>
                            </w:p>
                            <w:p w:rsidR="002D076E" w:rsidRDefault="002D076E">
                              <w:pPr>
                                <w:pStyle w:val="ab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6" style="position:absolute;margin-left:56.8pt;margin-top:19.9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" o:allowincell="f">
  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3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4" o:spid="_x0000_s1058" style="position:absolute;left:54;top:19486;width:100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59" style="position:absolute;left:1139;top:19451;width:1001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60" style="position:absolute;left:2267;top:19425;width:2573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61" style="position:absolute;left:4983;top:19451;width:1534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62" style="position:absolute;left:6604;top:19486;width:100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63" style="position:absolute;left:18949;top:18807;width:1001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2D076E" w:rsidRPr="00F537B6" w:rsidRDefault="002D076E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2D076E" w:rsidRPr="008D07EE" w:rsidRDefault="00EB1A23">
                        <w:pPr>
                          <w:pStyle w:val="ab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E45657">
                          <w:rPr>
                            <w:sz w:val="24"/>
                            <w:lang w:val="ru-RU"/>
                          </w:rPr>
                          <w:t>5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1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537B6" w:rsidRPr="00F537B6" w:rsidRDefault="00F537B6" w:rsidP="00F537B6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F537B6">
                          <w:rPr>
                            <w:rFonts w:ascii="Times New Roman" w:hAnsi="Times New Roman"/>
                            <w:lang w:val="ru-RU"/>
                          </w:rPr>
                          <w:t xml:space="preserve">БГУИР </w:t>
                        </w:r>
                        <w:r w:rsidR="00467CCE">
                          <w:rPr>
                            <w:rFonts w:ascii="Times New Roman" w:hAnsi="Times New Roman"/>
                            <w:lang w:val="ru-RU"/>
                          </w:rPr>
                          <w:t>961401.010</w:t>
                        </w:r>
                      </w:p>
                      <w:p w:rsidR="002D076E" w:rsidRDefault="002D076E">
                        <w:pPr>
                          <w:pStyle w:val="ab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ectPr w:rsidR="00E3120A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CCE" w:rsidRDefault="00467CCE" w:rsidP="00467CCE">
      <w:pPr>
        <w:spacing w:after="0" w:line="240" w:lineRule="auto"/>
      </w:pPr>
      <w:r>
        <w:separator/>
      </w:r>
    </w:p>
  </w:endnote>
  <w:endnote w:type="continuationSeparator" w:id="0">
    <w:p w:rsidR="00467CCE" w:rsidRDefault="00467CCE" w:rsidP="0046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CCE" w:rsidRDefault="00467CCE" w:rsidP="00467CCE">
      <w:pPr>
        <w:spacing w:after="0" w:line="240" w:lineRule="auto"/>
      </w:pPr>
      <w:r>
        <w:separator/>
      </w:r>
    </w:p>
  </w:footnote>
  <w:footnote w:type="continuationSeparator" w:id="0">
    <w:p w:rsidR="00467CCE" w:rsidRDefault="00467CCE" w:rsidP="00467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6E"/>
    <w:rsid w:val="00241A0F"/>
    <w:rsid w:val="00294703"/>
    <w:rsid w:val="002D076E"/>
    <w:rsid w:val="00396D47"/>
    <w:rsid w:val="00467CCE"/>
    <w:rsid w:val="005D2259"/>
    <w:rsid w:val="006E6C14"/>
    <w:rsid w:val="00740C52"/>
    <w:rsid w:val="007B4900"/>
    <w:rsid w:val="008D07EE"/>
    <w:rsid w:val="009D6E48"/>
    <w:rsid w:val="009F3BB3"/>
    <w:rsid w:val="00A746B2"/>
    <w:rsid w:val="00A85261"/>
    <w:rsid w:val="00C626D7"/>
    <w:rsid w:val="00C920BC"/>
    <w:rsid w:val="00D30EBA"/>
    <w:rsid w:val="00D34E5F"/>
    <w:rsid w:val="00E3120A"/>
    <w:rsid w:val="00E45657"/>
    <w:rsid w:val="00E53451"/>
    <w:rsid w:val="00E8100A"/>
    <w:rsid w:val="00EB1A23"/>
    <w:rsid w:val="00F5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7D8F02"/>
  <w15:chartTrackingRefBased/>
  <w15:docId w15:val="{E051527F-ECA5-463E-8613-1E5A80FB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76E"/>
    <w:pPr>
      <w:spacing w:after="160" w:line="259" w:lineRule="auto"/>
    </w:pPr>
    <w:rPr>
      <w:rFonts w:ascii="Calibri" w:eastAsia="Calibri" w:hAnsi="Calibri"/>
      <w:sz w:val="22"/>
      <w:szCs w:val="22"/>
      <w:lang w:val="ru-RU" w:eastAsia="en-US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rFonts w:ascii="Times New Roman" w:hAnsi="Times New Roman"/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rFonts w:ascii="Times New Roman" w:hAnsi="Times New Roman"/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  <w:rPr>
      <w:rFonts w:ascii="Times New Roman" w:hAnsi="Times New Roman"/>
      <w:lang w:val="uk-UA"/>
    </w:rPr>
  </w:style>
  <w:style w:type="paragraph" w:styleId="a5">
    <w:name w:val="footer"/>
    <w:basedOn w:val="a"/>
    <w:pPr>
      <w:tabs>
        <w:tab w:val="center" w:pos="4153"/>
        <w:tab w:val="right" w:pos="8306"/>
      </w:tabs>
    </w:pPr>
    <w:rPr>
      <w:rFonts w:ascii="Times New Roman" w:hAnsi="Times New Roman"/>
      <w:lang w:val="uk-UA"/>
    </w:r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spacing w:line="360" w:lineRule="exact"/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c">
    <w:name w:val="Листинг программы"/>
    <w:pPr>
      <w:suppressAutoHyphens/>
      <w:spacing w:line="360" w:lineRule="exact"/>
      <w:jc w:val="both"/>
    </w:pPr>
    <w:rPr>
      <w:noProof/>
      <w:lang w:val="ru-RU" w:eastAsia="ru-RU"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table" w:styleId="ae">
    <w:name w:val="Table Grid"/>
    <w:basedOn w:val="a1"/>
    <w:uiPriority w:val="39"/>
    <w:rsid w:val="002D076E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076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2D076E"/>
    <w:pPr>
      <w:ind w:left="720"/>
      <w:contextualSpacing/>
    </w:pPr>
  </w:style>
  <w:style w:type="table" w:customStyle="1" w:styleId="11">
    <w:name w:val="Сетка таблицы1"/>
    <w:basedOn w:val="a1"/>
    <w:next w:val="ae"/>
    <w:uiPriority w:val="39"/>
    <w:rsid w:val="002D076E"/>
    <w:rPr>
      <w:rFonts w:ascii="Calibri" w:eastAsia="Calibri" w:hAnsi="Calibri"/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qFormat/>
    <w:rsid w:val="00F537B6"/>
    <w:rPr>
      <w:i/>
      <w:iCs/>
    </w:rPr>
  </w:style>
  <w:style w:type="paragraph" w:styleId="af1">
    <w:name w:val="Balloon Text"/>
    <w:basedOn w:val="a"/>
    <w:link w:val="af2"/>
    <w:rsid w:val="00E45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E45657"/>
    <w:rPr>
      <w:rFonts w:ascii="Segoe UI" w:eastAsia="Calibr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0;&#1089;\&#1050;&#1091;&#1088;&#1089;&#1072;&#1095;\Forms_A4_Shablon_s_ramkami_dlya_konstruktorskikh_dokumentov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D027-C6C5-47B5-900B-09B96F4F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Forms_A4_Shablon_s_ramkami_dlya_konstruktorskikh_dokumentov</Template>
  <TotalTime>4</TotalTime>
  <Pages>2</Pages>
  <Words>160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Artem</cp:lastModifiedBy>
  <cp:revision>4</cp:revision>
  <cp:lastPrinted>2021-06-04T08:39:00Z</cp:lastPrinted>
  <dcterms:created xsi:type="dcterms:W3CDTF">2021-06-04T08:34:00Z</dcterms:created>
  <dcterms:modified xsi:type="dcterms:W3CDTF">2021-06-04T08:39:00Z</dcterms:modified>
</cp:coreProperties>
</file>